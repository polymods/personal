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44" w:type="dxa"/>
          <w:left w:w="1872" w:type="dxa"/>
          <w:bottom w:w="202" w:type="dxa"/>
          <w:right w:w="115" w:type="dxa"/>
        </w:tblCellMar>
        <w:tblLook w:val="04A0" w:firstRow="1" w:lastRow="0" w:firstColumn="1" w:lastColumn="0" w:noHBand="0" w:noVBand="1"/>
        <w:tblDescription w:val="Resume layout tables - first table is the title, second table is main part of the resume"/>
      </w:tblPr>
      <w:tblGrid>
        <w:gridCol w:w="9912"/>
      </w:tblGrid>
      <w:tr w:rsidR="00A704CA" w:rsidRPr="00B36D08" w14:paraId="607AFF1C" w14:textId="77777777" w:rsidTr="00B82E6B">
        <w:tc>
          <w:tcPr>
            <w:tcW w:w="0" w:type="auto"/>
          </w:tcPr>
          <w:sdt>
            <w:sdtPr>
              <w:rPr>
                <w:sz w:val="24"/>
                <w:szCs w:val="52"/>
              </w:rPr>
              <w:alias w:val="Enter your name:"/>
              <w:tag w:val="Enter your name:"/>
              <w:id w:val="461394294"/>
              <w:placeholder>
                <w:docPart w:val="C2AA0BF675544EE0A97C62D42CACA6A6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EndPr/>
            <w:sdtContent>
              <w:p w14:paraId="122DF667" w14:textId="208C93E9" w:rsidR="00A704CA" w:rsidRPr="00B36D08" w:rsidRDefault="00AC57A3" w:rsidP="00A704CA">
                <w:pPr>
                  <w:pStyle w:val="Title"/>
                  <w:rPr>
                    <w:sz w:val="28"/>
                  </w:rPr>
                </w:pPr>
                <w:r w:rsidRPr="00B36D08">
                  <w:rPr>
                    <w:sz w:val="24"/>
                    <w:szCs w:val="52"/>
                  </w:rPr>
                  <w:t>Alek Broman</w:t>
                </w:r>
              </w:p>
            </w:sdtContent>
          </w:sdt>
          <w:p w14:paraId="08528312" w14:textId="5EABC3BF" w:rsidR="00A704CA" w:rsidRPr="00B36D08" w:rsidRDefault="002E78DD" w:rsidP="00A704CA">
            <w:pPr>
              <w:pStyle w:val="ContactInformation"/>
              <w:rPr>
                <w:bCs/>
              </w:rPr>
            </w:pPr>
            <w:sdt>
              <w:sdtPr>
                <w:rPr>
                  <w:bCs/>
                  <w:sz w:val="20"/>
                  <w:szCs w:val="28"/>
                </w:rPr>
                <w:alias w:val="Enter street address, city, st zip code:"/>
                <w:tag w:val="Enter street address, city, st zip code:"/>
                <w:id w:val="481426167"/>
                <w:placeholder>
                  <w:docPart w:val="B68692AB7D7F4EAEA49DED76904E1B7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B36D08">
                  <w:rPr>
                    <w:bCs/>
                    <w:sz w:val="20"/>
                    <w:szCs w:val="28"/>
                  </w:rPr>
                  <w:t>Duluth, MN</w:t>
                </w:r>
              </w:sdtContent>
            </w:sdt>
            <w:r w:rsidR="001C5D03" w:rsidRPr="00B36D08">
              <w:rPr>
                <w:bCs/>
                <w:sz w:val="20"/>
                <w:szCs w:val="28"/>
              </w:rPr>
              <w:t xml:space="preserve"> –</w:t>
            </w:r>
            <w:r w:rsidR="00A704CA" w:rsidRPr="00B36D08">
              <w:rPr>
                <w:bCs/>
                <w:sz w:val="20"/>
                <w:szCs w:val="28"/>
              </w:rPr>
              <w:t xml:space="preserve"> </w:t>
            </w:r>
            <w:sdt>
              <w:sdtPr>
                <w:rPr>
                  <w:bCs/>
                  <w:sz w:val="20"/>
                  <w:szCs w:val="28"/>
                </w:rPr>
                <w:alias w:val="Enter phone:"/>
                <w:tag w:val="Enter phone:"/>
                <w:id w:val="1127732928"/>
                <w:placeholder>
                  <w:docPart w:val="467EF74DD39A41AD9FBC3CDD054AEA4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AC57A3" w:rsidRPr="00B36D08">
                  <w:rPr>
                    <w:bCs/>
                    <w:sz w:val="20"/>
                    <w:szCs w:val="28"/>
                  </w:rPr>
                  <w:t>(218) 310-1633</w:t>
                </w:r>
              </w:sdtContent>
            </w:sdt>
            <w:r w:rsidR="001C5D03" w:rsidRPr="00B36D08">
              <w:rPr>
                <w:bCs/>
                <w:sz w:val="20"/>
                <w:szCs w:val="28"/>
              </w:rPr>
              <w:t xml:space="preserve"> –</w:t>
            </w:r>
            <w:r w:rsidR="00A704CA" w:rsidRPr="00B36D08">
              <w:rPr>
                <w:bCs/>
                <w:sz w:val="20"/>
                <w:szCs w:val="28"/>
              </w:rPr>
              <w:t xml:space="preserve"> </w:t>
            </w:r>
            <w:r w:rsidR="00AC57A3" w:rsidRPr="00B36D08">
              <w:rPr>
                <w:bCs/>
                <w:color w:val="auto"/>
                <w:sz w:val="20"/>
                <w:szCs w:val="28"/>
              </w:rPr>
              <w:t xml:space="preserve">alek@polymods.com – </w:t>
            </w:r>
            <w:hyperlink r:id="rId8" w:history="1">
              <w:r w:rsidR="00AC57A3" w:rsidRPr="00B36D08">
                <w:rPr>
                  <w:rStyle w:val="Hyperlink"/>
                  <w:bCs/>
                  <w:sz w:val="20"/>
                  <w:szCs w:val="28"/>
                  <w:u w:val="none"/>
                </w:rPr>
                <w:t>linkedin.com/in/alek-broman</w:t>
              </w:r>
            </w:hyperlink>
          </w:p>
        </w:tc>
      </w:tr>
    </w:tbl>
    <w:tbl>
      <w:tblPr>
        <w:tblStyle w:val="PlainTable4"/>
        <w:tblW w:w="5000" w:type="pct"/>
        <w:tblLayout w:type="fixed"/>
        <w:tblLook w:val="0620" w:firstRow="1" w:lastRow="0" w:firstColumn="0" w:lastColumn="0" w:noHBand="1" w:noVBand="1"/>
        <w:tblDescription w:val="Resume layout tables - first table is the title, second table is main part of the resume"/>
      </w:tblPr>
      <w:tblGrid>
        <w:gridCol w:w="1800"/>
        <w:gridCol w:w="4140"/>
        <w:gridCol w:w="4860"/>
      </w:tblGrid>
      <w:tr w:rsidR="00261C73" w:rsidRPr="00B36D08" w14:paraId="1EC201F7" w14:textId="19F5AC29" w:rsidTr="00062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sz w:val="20"/>
              <w:szCs w:val="20"/>
            </w:rPr>
            <w:alias w:val="Experience:"/>
            <w:tag w:val="Experience:"/>
            <w:id w:val="1421377185"/>
            <w:placeholder>
              <w:docPart w:val="DB4C464539AE48F7A4CA71F9F64A755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999D080" w14:textId="77777777" w:rsidR="00261C73" w:rsidRPr="00B36D08" w:rsidRDefault="00261C73" w:rsidP="009B4F7E">
                <w:pPr>
                  <w:pStyle w:val="Heading1"/>
                  <w:ind w:right="520"/>
                  <w:jc w:val="right"/>
                  <w:outlineLvl w:val="0"/>
                  <w:rPr>
                    <w:bCs w:val="0"/>
                    <w:sz w:val="20"/>
                    <w:szCs w:val="20"/>
                  </w:rPr>
                </w:pPr>
                <w:r w:rsidRPr="00B36D08">
                  <w:rPr>
                    <w:bCs w:val="0"/>
                    <w:sz w:val="20"/>
                    <w:szCs w:val="20"/>
                  </w:rPr>
                  <w:t>Experience</w:t>
                </w:r>
              </w:p>
            </w:tc>
          </w:sdtContent>
        </w:sdt>
        <w:tc>
          <w:tcPr>
            <w:tcW w:w="9000" w:type="dxa"/>
            <w:gridSpan w:val="2"/>
          </w:tcPr>
          <w:p w14:paraId="59C3BD08" w14:textId="77777777" w:rsidR="00261C73" w:rsidRPr="00B36D08" w:rsidRDefault="00261C73" w:rsidP="00663573">
            <w:pPr>
              <w:pStyle w:val="Heading1"/>
              <w:outlineLvl w:val="0"/>
              <w:rPr>
                <w:rFonts w:eastAsiaTheme="minorEastAsia"/>
                <w:bCs w:val="0"/>
                <w:sz w:val="20"/>
                <w:szCs w:val="20"/>
              </w:rPr>
            </w:pPr>
            <w:r w:rsidRPr="00B36D08">
              <w:rPr>
                <w:bCs w:val="0"/>
                <w:sz w:val="20"/>
                <w:szCs w:val="20"/>
              </w:rPr>
              <w:t>F-16 Aerospace Propulsion Technician</w:t>
            </w:r>
          </w:p>
          <w:p w14:paraId="4537C900" w14:textId="77777777" w:rsidR="00261C73" w:rsidRPr="00B36D08" w:rsidRDefault="00261C73" w:rsidP="00663573">
            <w:pPr>
              <w:rPr>
                <w:rFonts w:asciiTheme="majorHAnsi" w:hAnsiTheme="majorHAnsi"/>
                <w:sz w:val="20"/>
                <w:szCs w:val="20"/>
              </w:rPr>
            </w:pPr>
            <w:r w:rsidRPr="00B36D08">
              <w:rPr>
                <w:rFonts w:asciiTheme="majorHAnsi" w:hAnsiTheme="majorHAnsi"/>
                <w:sz w:val="20"/>
                <w:szCs w:val="20"/>
              </w:rPr>
              <w:t>148</w:t>
            </w:r>
            <w:r w:rsidRPr="00B36D08">
              <w:rPr>
                <w:rFonts w:asciiTheme="majorHAnsi" w:hAnsiTheme="majorHAnsi"/>
                <w:sz w:val="20"/>
                <w:szCs w:val="20"/>
                <w:vertAlign w:val="superscript"/>
              </w:rPr>
              <w:t>th</w:t>
            </w:r>
            <w:r w:rsidRPr="00B36D08">
              <w:rPr>
                <w:rFonts w:asciiTheme="majorHAnsi" w:hAnsiTheme="majorHAnsi"/>
                <w:sz w:val="20"/>
                <w:szCs w:val="20"/>
              </w:rPr>
              <w:t xml:space="preserve"> Fighter Wing, Duluth, MN</w:t>
            </w:r>
          </w:p>
          <w:p w14:paraId="0826F0D3" w14:textId="77777777" w:rsidR="00261C73" w:rsidRPr="00B36D08" w:rsidRDefault="00261C73" w:rsidP="00663573">
            <w:pPr>
              <w:pStyle w:val="Date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Aug 2016 – Present</w:t>
            </w:r>
          </w:p>
          <w:p w14:paraId="00DA61DD" w14:textId="58F190BD" w:rsidR="00261C73" w:rsidRPr="00B36D08" w:rsidRDefault="00261C73" w:rsidP="00663573">
            <w:pPr>
              <w:pStyle w:val="Heading1"/>
              <w:outlineLvl w:val="0"/>
              <w:rPr>
                <w:b w:val="0"/>
                <w:sz w:val="20"/>
                <w:szCs w:val="20"/>
              </w:rPr>
            </w:pPr>
            <w:r w:rsidRPr="00B36D08">
              <w:rPr>
                <w:b w:val="0"/>
                <w:sz w:val="20"/>
                <w:szCs w:val="20"/>
              </w:rPr>
              <w:t>Removes, installs, inspects, repairs, and modifies engines, engine modules and components of the F-16 and F110 two-spool afterburning turbofan jet engine.</w:t>
            </w:r>
          </w:p>
        </w:tc>
      </w:tr>
      <w:tr w:rsidR="00261C73" w:rsidRPr="00B36D08" w14:paraId="754B7299" w14:textId="54E8FAE7" w:rsidTr="00062658">
        <w:tc>
          <w:tcPr>
            <w:tcW w:w="1800" w:type="dxa"/>
          </w:tcPr>
          <w:p w14:paraId="13D21495" w14:textId="322056C9" w:rsidR="00261C73" w:rsidRPr="00B36D08" w:rsidRDefault="00261C73" w:rsidP="009B4F7E">
            <w:pPr>
              <w:pStyle w:val="Heading1"/>
              <w:ind w:right="520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Decorations</w:t>
            </w:r>
          </w:p>
        </w:tc>
        <w:tc>
          <w:tcPr>
            <w:tcW w:w="9000" w:type="dxa"/>
            <w:gridSpan w:val="2"/>
          </w:tcPr>
          <w:p w14:paraId="0228656D" w14:textId="77777777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b w:val="0"/>
                <w:bCs/>
                <w:sz w:val="20"/>
                <w:szCs w:val="20"/>
              </w:rPr>
            </w:pPr>
            <w:r w:rsidRPr="00B36D08">
              <w:rPr>
                <w:b w:val="0"/>
                <w:bCs/>
                <w:sz w:val="20"/>
                <w:szCs w:val="20"/>
              </w:rPr>
              <w:t>BMT Honor Award: Placed Top 5 of 1000 Trainees</w:t>
            </w:r>
          </w:p>
          <w:p w14:paraId="62C7C576" w14:textId="0A8F17D8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 xml:space="preserve">Certificate of Achievement: </w:t>
            </w:r>
            <w:r w:rsidR="003B477C" w:rsidRPr="00B36D08">
              <w:rPr>
                <w:rFonts w:eastAsiaTheme="minorEastAsia"/>
                <w:b w:val="0"/>
                <w:bCs/>
                <w:sz w:val="20"/>
                <w:szCs w:val="20"/>
              </w:rPr>
              <w:t>Most Outstandi</w:t>
            </w:r>
            <w:bookmarkStart w:id="0" w:name="_GoBack"/>
            <w:bookmarkEnd w:id="0"/>
            <w:r w:rsidR="003B477C" w:rsidRPr="00B36D08">
              <w:rPr>
                <w:rFonts w:eastAsiaTheme="minorEastAsia"/>
                <w:b w:val="0"/>
                <w:bCs/>
                <w:sz w:val="20"/>
                <w:szCs w:val="20"/>
              </w:rPr>
              <w:t xml:space="preserve">ng Airmen </w:t>
            </w: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of 200 Trainees, 323 TRS</w:t>
            </w:r>
          </w:p>
          <w:p w14:paraId="24EF28EC" w14:textId="0AFFABDE" w:rsidR="00261C73" w:rsidRPr="00B36D08" w:rsidRDefault="00261C73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 xml:space="preserve">Certificate of Achievement: </w:t>
            </w:r>
            <w:r w:rsidR="003B477C">
              <w:rPr>
                <w:rFonts w:eastAsiaTheme="minorEastAsia"/>
                <w:b w:val="0"/>
                <w:bCs/>
                <w:sz w:val="20"/>
                <w:szCs w:val="20"/>
              </w:rPr>
              <w:t xml:space="preserve">Top Graduate </w:t>
            </w: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of 50 Trainees, Flight 253</w:t>
            </w:r>
          </w:p>
          <w:p w14:paraId="23BE181C" w14:textId="4EAFB6D3" w:rsidR="003B477C" w:rsidRDefault="003B477C" w:rsidP="00663573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Small Arms Expert Marksmanship Award</w:t>
            </w:r>
          </w:p>
          <w:p w14:paraId="08EE62CA" w14:textId="458A815B" w:rsidR="00261C73" w:rsidRPr="003B477C" w:rsidRDefault="00261C73" w:rsidP="003B477C">
            <w:pPr>
              <w:pStyle w:val="Heading1"/>
              <w:numPr>
                <w:ilvl w:val="0"/>
                <w:numId w:val="12"/>
              </w:numPr>
              <w:ind w:left="360"/>
              <w:outlineLvl w:val="0"/>
              <w:rPr>
                <w:rFonts w:eastAsiaTheme="minorEastAsia"/>
                <w:b w:val="0"/>
                <w:bCs/>
                <w:sz w:val="20"/>
                <w:szCs w:val="20"/>
              </w:rPr>
            </w:pPr>
            <w:r w:rsidRPr="00B36D08">
              <w:rPr>
                <w:rFonts w:eastAsiaTheme="minorEastAsia"/>
                <w:b w:val="0"/>
                <w:bCs/>
                <w:sz w:val="20"/>
                <w:szCs w:val="20"/>
              </w:rPr>
              <w:t>Thunderbolt Fitness Excellence Award</w:t>
            </w:r>
          </w:p>
        </w:tc>
      </w:tr>
      <w:tr w:rsidR="00261C73" w:rsidRPr="00B36D08" w14:paraId="447E8112" w14:textId="3C50896B" w:rsidTr="00062658">
        <w:sdt>
          <w:sdtPr>
            <w:rPr>
              <w:sz w:val="20"/>
              <w:szCs w:val="20"/>
            </w:rPr>
            <w:alias w:val="Education:"/>
            <w:tag w:val="Education:"/>
            <w:id w:val="1405184291"/>
            <w:placeholder>
              <w:docPart w:val="C0C2501C345240B78B923414A0C570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00" w:type="dxa"/>
              </w:tcPr>
              <w:p w14:paraId="6A78401B" w14:textId="77777777" w:rsidR="00261C73" w:rsidRPr="00B36D08" w:rsidRDefault="00261C73" w:rsidP="009B4F7E">
                <w:pPr>
                  <w:pStyle w:val="Heading1"/>
                  <w:ind w:right="520"/>
                  <w:jc w:val="right"/>
                  <w:outlineLvl w:val="0"/>
                  <w:rPr>
                    <w:sz w:val="20"/>
                    <w:szCs w:val="20"/>
                  </w:rPr>
                </w:pPr>
                <w:r w:rsidRPr="00B36D08">
                  <w:rPr>
                    <w:sz w:val="20"/>
                    <w:szCs w:val="20"/>
                  </w:rPr>
                  <w:t>Education</w:t>
                </w:r>
              </w:p>
            </w:tc>
          </w:sdtContent>
        </w:sdt>
        <w:tc>
          <w:tcPr>
            <w:tcW w:w="9000" w:type="dxa"/>
            <w:gridSpan w:val="2"/>
          </w:tcPr>
          <w:p w14:paraId="6CAE4092" w14:textId="77777777" w:rsidR="00261C73" w:rsidRPr="00B36D08" w:rsidRDefault="00261C73" w:rsidP="00663573">
            <w:pPr>
              <w:pStyle w:val="Heading1"/>
              <w:outlineLvl w:val="0"/>
              <w:rPr>
                <w:rFonts w:eastAsiaTheme="minorEastAsia"/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Computer Science BS</w:t>
            </w:r>
          </w:p>
          <w:p w14:paraId="73F00DFB" w14:textId="77777777" w:rsidR="00261C73" w:rsidRPr="00B36D08" w:rsidRDefault="00261C73" w:rsidP="00663573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University of Minnesota Duluth</w:t>
            </w:r>
          </w:p>
          <w:p w14:paraId="5B555A95" w14:textId="77777777" w:rsidR="00261C73" w:rsidRPr="00B36D08" w:rsidRDefault="00261C73" w:rsidP="00663573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Dec 2021</w:t>
            </w:r>
          </w:p>
          <w:p w14:paraId="7480DE77" w14:textId="77777777" w:rsidR="00261C73" w:rsidRPr="00B36D08" w:rsidRDefault="00261C73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Minor in Computer Engineering</w:t>
            </w:r>
          </w:p>
          <w:p w14:paraId="0EE3815B" w14:textId="77777777" w:rsidR="00261C73" w:rsidRPr="00B36D08" w:rsidRDefault="00261C73" w:rsidP="000F2B3D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Minor in Mathematics</w:t>
            </w:r>
          </w:p>
          <w:p w14:paraId="48E638EE" w14:textId="77777777" w:rsidR="00261C73" w:rsidRPr="00B36D08" w:rsidRDefault="00261C73" w:rsidP="0096474C">
            <w:pPr>
              <w:pStyle w:val="ListParagraph"/>
              <w:numPr>
                <w:ilvl w:val="0"/>
                <w:numId w:val="13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3.6 GPA</w:t>
            </w:r>
          </w:p>
          <w:p w14:paraId="4322D721" w14:textId="77777777" w:rsidR="00261C73" w:rsidRPr="00B36D08" w:rsidRDefault="00261C73" w:rsidP="0096474C">
            <w:pPr>
              <w:spacing w:before="240"/>
              <w:rPr>
                <w:b/>
                <w:sz w:val="20"/>
                <w:szCs w:val="20"/>
              </w:rPr>
            </w:pPr>
            <w:r w:rsidRPr="00B36D08">
              <w:rPr>
                <w:b/>
                <w:sz w:val="20"/>
                <w:szCs w:val="20"/>
              </w:rPr>
              <w:t>GE F110 Aerospace Propulsion Technical Training</w:t>
            </w:r>
          </w:p>
          <w:p w14:paraId="2AA3F092" w14:textId="7777777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United States Air Force, Wichita Falls, TX</w:t>
            </w:r>
          </w:p>
          <w:p w14:paraId="6E50D3DF" w14:textId="7777777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Jul 2017</w:t>
            </w:r>
          </w:p>
          <w:p w14:paraId="2DDD131D" w14:textId="77777777" w:rsidR="00261C73" w:rsidRPr="00B36D08" w:rsidRDefault="00261C73" w:rsidP="0096474C">
            <w:pPr>
              <w:spacing w:before="240"/>
              <w:rPr>
                <w:b/>
                <w:sz w:val="20"/>
                <w:szCs w:val="20"/>
              </w:rPr>
            </w:pPr>
            <w:r w:rsidRPr="00B36D08">
              <w:rPr>
                <w:b/>
                <w:sz w:val="20"/>
                <w:szCs w:val="20"/>
              </w:rPr>
              <w:t>Basic Military Training</w:t>
            </w:r>
          </w:p>
          <w:p w14:paraId="1533182E" w14:textId="77777777" w:rsidR="00261C73" w:rsidRPr="00B36D08" w:rsidRDefault="00261C73" w:rsidP="00BE4870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United States Air Force, San Antonio, TX</w:t>
            </w:r>
          </w:p>
          <w:p w14:paraId="78B4A3E3" w14:textId="64334B9D" w:rsidR="00261C73" w:rsidRPr="00B36D08" w:rsidRDefault="00261C73" w:rsidP="00663573">
            <w:pPr>
              <w:pStyle w:val="Heading1"/>
              <w:outlineLvl w:val="0"/>
              <w:rPr>
                <w:b w:val="0"/>
                <w:bCs/>
                <w:sz w:val="20"/>
                <w:szCs w:val="20"/>
              </w:rPr>
            </w:pPr>
            <w:r w:rsidRPr="00B36D08">
              <w:rPr>
                <w:b w:val="0"/>
                <w:bCs/>
                <w:sz w:val="20"/>
                <w:szCs w:val="20"/>
              </w:rPr>
              <w:t>Apr 2017</w:t>
            </w:r>
          </w:p>
        </w:tc>
      </w:tr>
      <w:tr w:rsidR="00261C73" w:rsidRPr="00B36D08" w14:paraId="2E28FDB7" w14:textId="45002962" w:rsidTr="00062658">
        <w:tc>
          <w:tcPr>
            <w:tcW w:w="1800" w:type="dxa"/>
          </w:tcPr>
          <w:p w14:paraId="442A6508" w14:textId="1812491C" w:rsidR="00261C73" w:rsidRPr="00B36D08" w:rsidRDefault="00261C73" w:rsidP="009B4F7E">
            <w:pPr>
              <w:pStyle w:val="Heading1"/>
              <w:ind w:right="520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Skills</w:t>
            </w:r>
          </w:p>
        </w:tc>
        <w:tc>
          <w:tcPr>
            <w:tcW w:w="4140" w:type="dxa"/>
          </w:tcPr>
          <w:p w14:paraId="2972C76A" w14:textId="2EC04B08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C++</w:t>
            </w:r>
          </w:p>
          <w:p w14:paraId="4F14846D" w14:textId="6F7998F6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Jet Engine Maintenance</w:t>
            </w:r>
          </w:p>
          <w:p w14:paraId="15411116" w14:textId="1E6FD01B" w:rsidR="00261C73" w:rsidRDefault="00261C73" w:rsidP="00B56575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Lightsaber Combat</w:t>
            </w:r>
          </w:p>
          <w:p w14:paraId="428F580D" w14:textId="3F826E00" w:rsidR="00D46222" w:rsidRDefault="00D46222" w:rsidP="00D46222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G-code</w:t>
            </w:r>
          </w:p>
          <w:p w14:paraId="404D1B13" w14:textId="77777777" w:rsidR="00D83F14" w:rsidRPr="001659EB" w:rsidRDefault="00D83F14" w:rsidP="00D83F14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rStyle w:val="pv-skill-category-entityname-text"/>
                <w:bCs/>
              </w:rPr>
              <w:t>Fusion 360</w:t>
            </w:r>
          </w:p>
          <w:p w14:paraId="56AFFEC1" w14:textId="520650FC" w:rsidR="00D83F14" w:rsidRDefault="00D83F14" w:rsidP="00D83F14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Cura</w:t>
            </w:r>
          </w:p>
          <w:p w14:paraId="724A79A1" w14:textId="6D69555E" w:rsidR="00261C73" w:rsidRPr="00D83F14" w:rsidRDefault="001659EB" w:rsidP="00D83F14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Unreal Engine</w:t>
            </w:r>
          </w:p>
        </w:tc>
        <w:tc>
          <w:tcPr>
            <w:tcW w:w="4860" w:type="dxa"/>
          </w:tcPr>
          <w:p w14:paraId="1453A9C7" w14:textId="77777777" w:rsidR="003B477C" w:rsidRDefault="003B477C" w:rsidP="003B477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Photoshop</w:t>
            </w:r>
          </w:p>
          <w:p w14:paraId="08F4710B" w14:textId="77777777" w:rsidR="003B477C" w:rsidRPr="00B36D08" w:rsidRDefault="003B477C" w:rsidP="003B477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</w:t>
            </w:r>
          </w:p>
          <w:p w14:paraId="1ADF67B3" w14:textId="291E1187" w:rsidR="00D83F14" w:rsidRDefault="00D83F14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Git</w:t>
            </w:r>
          </w:p>
          <w:p w14:paraId="35B95506" w14:textId="77777777" w:rsidR="003B477C" w:rsidRDefault="003B477C" w:rsidP="003B477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</w:t>
            </w:r>
          </w:p>
          <w:p w14:paraId="509B1FEE" w14:textId="1B5647A7" w:rsidR="00261C73" w:rsidRDefault="00B36D08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CSS</w:t>
            </w:r>
          </w:p>
          <w:p w14:paraId="05EF9F3E" w14:textId="77777777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Docklight</w:t>
            </w:r>
          </w:p>
          <w:p w14:paraId="3240806D" w14:textId="77777777" w:rsidR="00261C73" w:rsidRPr="00B36D08" w:rsidRDefault="00261C73" w:rsidP="00C749DC">
            <w:pPr>
              <w:pStyle w:val="ListParagraph"/>
              <w:numPr>
                <w:ilvl w:val="0"/>
                <w:numId w:val="14"/>
              </w:numPr>
              <w:ind w:left="360"/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>CFX R.I.C.E.</w:t>
            </w:r>
          </w:p>
        </w:tc>
      </w:tr>
      <w:tr w:rsidR="00261C73" w:rsidRPr="00B36D08" w14:paraId="51B21936" w14:textId="6F8B97AF" w:rsidTr="00062658">
        <w:tc>
          <w:tcPr>
            <w:tcW w:w="1800" w:type="dxa"/>
          </w:tcPr>
          <w:p w14:paraId="759A226E" w14:textId="77777777" w:rsidR="00261C73" w:rsidRPr="00B36D08" w:rsidRDefault="00261C73" w:rsidP="009B4F7E">
            <w:pPr>
              <w:pStyle w:val="Heading1"/>
              <w:ind w:right="520"/>
              <w:jc w:val="right"/>
              <w:outlineLvl w:val="0"/>
              <w:rPr>
                <w:sz w:val="20"/>
                <w:szCs w:val="20"/>
              </w:rPr>
            </w:pPr>
            <w:r w:rsidRPr="00B36D08">
              <w:rPr>
                <w:sz w:val="20"/>
                <w:szCs w:val="20"/>
              </w:rPr>
              <w:t>Interests</w:t>
            </w:r>
          </w:p>
        </w:tc>
        <w:tc>
          <w:tcPr>
            <w:tcW w:w="9000" w:type="dxa"/>
            <w:gridSpan w:val="2"/>
          </w:tcPr>
          <w:p w14:paraId="5946F65B" w14:textId="6BDF9018" w:rsidR="00261C73" w:rsidRPr="00B36D08" w:rsidRDefault="00261C73" w:rsidP="00BB3FF2">
            <w:pPr>
              <w:rPr>
                <w:bCs/>
                <w:sz w:val="20"/>
                <w:szCs w:val="20"/>
              </w:rPr>
            </w:pPr>
            <w:r w:rsidRPr="00B36D08">
              <w:rPr>
                <w:bCs/>
                <w:sz w:val="20"/>
                <w:szCs w:val="20"/>
              </w:rPr>
              <w:t xml:space="preserve">Video game development; flashlights; soldering; wet shaving; 3D printing; genetically modified organisms; butterfly knives; first aid; computer hardware; knot tying; fungi; car modifications; longboarding; firearms; grooves that </w:t>
            </w:r>
            <w:r w:rsidR="00B82E6B">
              <w:rPr>
                <w:bCs/>
                <w:sz w:val="20"/>
                <w:szCs w:val="20"/>
              </w:rPr>
              <w:t>confuse</w:t>
            </w:r>
            <w:r w:rsidRPr="00B36D08">
              <w:rPr>
                <w:bCs/>
                <w:sz w:val="20"/>
                <w:szCs w:val="20"/>
              </w:rPr>
              <w:t xml:space="preserve"> </w:t>
            </w:r>
            <w:r w:rsidR="00B82E6B">
              <w:rPr>
                <w:bCs/>
                <w:sz w:val="20"/>
                <w:szCs w:val="20"/>
              </w:rPr>
              <w:t>science</w:t>
            </w:r>
          </w:p>
        </w:tc>
      </w:tr>
    </w:tbl>
    <w:p w14:paraId="387E1511" w14:textId="7F75D2A6" w:rsidR="003D37C1" w:rsidRPr="00B36D08" w:rsidRDefault="00B15901" w:rsidP="00BB1ED9">
      <w:pPr>
        <w:rPr>
          <w:bCs/>
        </w:rPr>
      </w:pPr>
      <w:r w:rsidRPr="00B36D08"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6AC10134" wp14:editId="1AEDE0C4">
            <wp:simplePos x="0" y="0"/>
            <wp:positionH relativeFrom="column">
              <wp:posOffset>1713865</wp:posOffset>
            </wp:positionH>
            <wp:positionV relativeFrom="paragraph">
              <wp:posOffset>3810</wp:posOffset>
            </wp:positionV>
            <wp:extent cx="457200" cy="457200"/>
            <wp:effectExtent l="0" t="0" r="0" b="0"/>
            <wp:wrapNone/>
            <wp:docPr id="2" name="Graphic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6D08"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340373E7" wp14:editId="71B87DF9">
            <wp:simplePos x="0" y="0"/>
            <wp:positionH relativeFrom="column">
              <wp:posOffset>1143635</wp:posOffset>
            </wp:positionH>
            <wp:positionV relativeFrom="paragraph">
              <wp:posOffset>2540</wp:posOffset>
            </wp:positionV>
            <wp:extent cx="457200" cy="457200"/>
            <wp:effectExtent l="0" t="0" r="0" b="0"/>
            <wp:wrapNone/>
            <wp:docPr id="1" name="Graphic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37C1" w:rsidRPr="00B36D08" w:rsidSect="00C340F7">
      <w:footerReference w:type="default" r:id="rId15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D1CC7" w14:textId="77777777" w:rsidR="002E78DD" w:rsidRDefault="002E78DD">
      <w:pPr>
        <w:spacing w:after="0" w:line="240" w:lineRule="auto"/>
      </w:pPr>
      <w:r>
        <w:separator/>
      </w:r>
    </w:p>
  </w:endnote>
  <w:endnote w:type="continuationSeparator" w:id="0">
    <w:p w14:paraId="54C797FE" w14:textId="77777777" w:rsidR="002E78DD" w:rsidRDefault="002E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Description w:val="Footer contact information table"/>
    </w:tblPr>
    <w:tblGrid>
      <w:gridCol w:w="2016"/>
      <w:gridCol w:w="8784"/>
    </w:tblGrid>
    <w:tr w:rsidR="00A86F61" w14:paraId="28832586" w14:textId="77777777" w:rsidTr="000B32EC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A0F478A" w14:textId="77777777" w:rsidR="00A86F61" w:rsidRDefault="006724A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963E0F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sdt>
          <w:sdtPr>
            <w:alias w:val="Your name:"/>
            <w:tag w:val="Your name:"/>
            <w:id w:val="1304897497"/>
            <w:placeholder>
              <w:docPart w:val="209C388D4A6D46ECB9521FCDD668EADB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14:paraId="67387523" w14:textId="77777777" w:rsidR="00C92C71" w:rsidRPr="00C92C71" w:rsidRDefault="00AC57A3" w:rsidP="00C92C71">
              <w:pPr>
                <w:pStyle w:val="Footer"/>
              </w:pPr>
              <w:r>
                <w:t>Alek Broman</w:t>
              </w:r>
            </w:p>
          </w:sdtContent>
        </w:sdt>
        <w:p w14:paraId="7BF2B127" w14:textId="77777777" w:rsidR="00A86F61" w:rsidRDefault="002E78DD">
          <w:pPr>
            <w:pStyle w:val="Footer"/>
          </w:pPr>
          <w:sdt>
            <w:sdtPr>
              <w:alias w:val="Street address, city, st zip code:"/>
              <w:tag w:val="Street address, city, st zip code:"/>
              <w:id w:val="1530058015"/>
              <w:placeholder>
                <w:docPart w:val="C2AA0BF675544EE0A97C62D42CACA6A6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Duluth, MN</w:t>
              </w:r>
            </w:sdtContent>
          </w:sdt>
          <w:r w:rsidR="006724A7">
            <w:t xml:space="preserve"> – </w:t>
          </w:r>
          <w:sdt>
            <w:sdtPr>
              <w:alias w:val="Phone:"/>
              <w:tag w:val="Phone:"/>
              <w:id w:val="-145366429"/>
              <w:placeholder>
                <w:docPart w:val="B68692AB7D7F4EAEA49DED76904E1B73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(218) 310-1633</w:t>
              </w:r>
            </w:sdtContent>
          </w:sdt>
          <w:r w:rsidR="006724A7">
            <w:t xml:space="preserve"> – </w:t>
          </w:r>
          <w:sdt>
            <w:sdtPr>
              <w:alias w:val="Email"/>
              <w:tag w:val=""/>
              <w:id w:val="1846358867"/>
              <w:placeholder>
                <w:docPart w:val="467EF74DD39A41AD9FBC3CDD054AEA46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 w:multiLine="1"/>
            </w:sdtPr>
            <w:sdtEndPr/>
            <w:sdtContent>
              <w:r w:rsidR="00AC57A3">
                <w:t>alek@polymods.com – linkedin.com/in/alek-broman</w:t>
              </w:r>
            </w:sdtContent>
          </w:sdt>
        </w:p>
      </w:tc>
    </w:tr>
  </w:tbl>
  <w:p w14:paraId="4A433F00" w14:textId="77777777" w:rsidR="00A86F61" w:rsidRDefault="00A86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3F2D2" w14:textId="77777777" w:rsidR="002E78DD" w:rsidRDefault="002E78DD">
      <w:pPr>
        <w:spacing w:after="0" w:line="240" w:lineRule="auto"/>
      </w:pPr>
      <w:r>
        <w:separator/>
      </w:r>
    </w:p>
  </w:footnote>
  <w:footnote w:type="continuationSeparator" w:id="0">
    <w:p w14:paraId="786A44F0" w14:textId="77777777" w:rsidR="002E78DD" w:rsidRDefault="002E7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4EA4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B76C2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0C4E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C8B8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1EF3F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A67E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26E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78EC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8A1E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8A37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6152D2"/>
    <w:multiLevelType w:val="hybridMultilevel"/>
    <w:tmpl w:val="231C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62D42"/>
    <w:multiLevelType w:val="hybridMultilevel"/>
    <w:tmpl w:val="019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13" w15:restartNumberingAfterBreak="0">
    <w:nsid w:val="751044D9"/>
    <w:multiLevelType w:val="hybridMultilevel"/>
    <w:tmpl w:val="FC6A1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C2"/>
    <w:rsid w:val="00004CD6"/>
    <w:rsid w:val="00010EF7"/>
    <w:rsid w:val="00014CE3"/>
    <w:rsid w:val="00021A52"/>
    <w:rsid w:val="00050DD7"/>
    <w:rsid w:val="00057A0F"/>
    <w:rsid w:val="00057B1A"/>
    <w:rsid w:val="00062658"/>
    <w:rsid w:val="00063482"/>
    <w:rsid w:val="00066877"/>
    <w:rsid w:val="0009621D"/>
    <w:rsid w:val="000B32EC"/>
    <w:rsid w:val="000B64C9"/>
    <w:rsid w:val="000C3A34"/>
    <w:rsid w:val="000C75FC"/>
    <w:rsid w:val="000D3075"/>
    <w:rsid w:val="000E000D"/>
    <w:rsid w:val="000F2B3D"/>
    <w:rsid w:val="00115024"/>
    <w:rsid w:val="00136ADF"/>
    <w:rsid w:val="00140F72"/>
    <w:rsid w:val="001659EB"/>
    <w:rsid w:val="001905AF"/>
    <w:rsid w:val="0019798B"/>
    <w:rsid w:val="001C5D03"/>
    <w:rsid w:val="001D15A3"/>
    <w:rsid w:val="001E3CA2"/>
    <w:rsid w:val="001E6AB2"/>
    <w:rsid w:val="001F6742"/>
    <w:rsid w:val="002118D9"/>
    <w:rsid w:val="0021603E"/>
    <w:rsid w:val="002440C0"/>
    <w:rsid w:val="00256E16"/>
    <w:rsid w:val="00261C73"/>
    <w:rsid w:val="0026257B"/>
    <w:rsid w:val="00274F42"/>
    <w:rsid w:val="002D4F34"/>
    <w:rsid w:val="002E78DD"/>
    <w:rsid w:val="002F798F"/>
    <w:rsid w:val="003160D9"/>
    <w:rsid w:val="00331C78"/>
    <w:rsid w:val="003404F0"/>
    <w:rsid w:val="00341C97"/>
    <w:rsid w:val="00361DCC"/>
    <w:rsid w:val="00364F4C"/>
    <w:rsid w:val="00396942"/>
    <w:rsid w:val="003A39C3"/>
    <w:rsid w:val="003B10A7"/>
    <w:rsid w:val="003B25F5"/>
    <w:rsid w:val="003B477C"/>
    <w:rsid w:val="003D2B93"/>
    <w:rsid w:val="003D37C1"/>
    <w:rsid w:val="003D6475"/>
    <w:rsid w:val="003E183F"/>
    <w:rsid w:val="0042098B"/>
    <w:rsid w:val="004943C8"/>
    <w:rsid w:val="004B27FE"/>
    <w:rsid w:val="004B37C5"/>
    <w:rsid w:val="004F54AD"/>
    <w:rsid w:val="00511DF9"/>
    <w:rsid w:val="0051352E"/>
    <w:rsid w:val="005203B5"/>
    <w:rsid w:val="00522E71"/>
    <w:rsid w:val="00534059"/>
    <w:rsid w:val="00534986"/>
    <w:rsid w:val="00557C39"/>
    <w:rsid w:val="005808F5"/>
    <w:rsid w:val="005A6A02"/>
    <w:rsid w:val="005C2C8A"/>
    <w:rsid w:val="005D21FB"/>
    <w:rsid w:val="005E2AEB"/>
    <w:rsid w:val="005F361B"/>
    <w:rsid w:val="005F697E"/>
    <w:rsid w:val="005F7B40"/>
    <w:rsid w:val="00663573"/>
    <w:rsid w:val="006724A7"/>
    <w:rsid w:val="00675AA5"/>
    <w:rsid w:val="006B0BA5"/>
    <w:rsid w:val="006B2AB4"/>
    <w:rsid w:val="00725817"/>
    <w:rsid w:val="007353B0"/>
    <w:rsid w:val="007503B3"/>
    <w:rsid w:val="0078022B"/>
    <w:rsid w:val="00784B25"/>
    <w:rsid w:val="00792CEC"/>
    <w:rsid w:val="007A190C"/>
    <w:rsid w:val="007D5972"/>
    <w:rsid w:val="007D5CD8"/>
    <w:rsid w:val="007F0126"/>
    <w:rsid w:val="007F63C6"/>
    <w:rsid w:val="00802ACB"/>
    <w:rsid w:val="0080725A"/>
    <w:rsid w:val="008333FC"/>
    <w:rsid w:val="00841341"/>
    <w:rsid w:val="008466F0"/>
    <w:rsid w:val="008569E5"/>
    <w:rsid w:val="00866595"/>
    <w:rsid w:val="008A2C21"/>
    <w:rsid w:val="008E5932"/>
    <w:rsid w:val="00901E5C"/>
    <w:rsid w:val="00916A4A"/>
    <w:rsid w:val="00940E02"/>
    <w:rsid w:val="00963E0F"/>
    <w:rsid w:val="0096474C"/>
    <w:rsid w:val="0096638F"/>
    <w:rsid w:val="009916BD"/>
    <w:rsid w:val="009A7833"/>
    <w:rsid w:val="009B1B1B"/>
    <w:rsid w:val="009B20C1"/>
    <w:rsid w:val="009B4F7E"/>
    <w:rsid w:val="009F6D0B"/>
    <w:rsid w:val="00A016D6"/>
    <w:rsid w:val="00A449BF"/>
    <w:rsid w:val="00A7034D"/>
    <w:rsid w:val="00A704CA"/>
    <w:rsid w:val="00A82217"/>
    <w:rsid w:val="00A86F61"/>
    <w:rsid w:val="00A93F46"/>
    <w:rsid w:val="00A94916"/>
    <w:rsid w:val="00A95202"/>
    <w:rsid w:val="00AB35F9"/>
    <w:rsid w:val="00AB3D3D"/>
    <w:rsid w:val="00AC57A3"/>
    <w:rsid w:val="00AD0CCD"/>
    <w:rsid w:val="00AE0544"/>
    <w:rsid w:val="00B03EBC"/>
    <w:rsid w:val="00B04365"/>
    <w:rsid w:val="00B15901"/>
    <w:rsid w:val="00B22034"/>
    <w:rsid w:val="00B36D08"/>
    <w:rsid w:val="00B47A06"/>
    <w:rsid w:val="00B56575"/>
    <w:rsid w:val="00B67BCB"/>
    <w:rsid w:val="00B82E6B"/>
    <w:rsid w:val="00B924A1"/>
    <w:rsid w:val="00BB1ED9"/>
    <w:rsid w:val="00BB3FF2"/>
    <w:rsid w:val="00BD2AAE"/>
    <w:rsid w:val="00BE4870"/>
    <w:rsid w:val="00BE7297"/>
    <w:rsid w:val="00C04F3E"/>
    <w:rsid w:val="00C21259"/>
    <w:rsid w:val="00C340F7"/>
    <w:rsid w:val="00C52BE6"/>
    <w:rsid w:val="00C749DC"/>
    <w:rsid w:val="00C81377"/>
    <w:rsid w:val="00C90A67"/>
    <w:rsid w:val="00C92C71"/>
    <w:rsid w:val="00CA44C2"/>
    <w:rsid w:val="00CC6D21"/>
    <w:rsid w:val="00CE52AE"/>
    <w:rsid w:val="00D140F4"/>
    <w:rsid w:val="00D150E8"/>
    <w:rsid w:val="00D4358A"/>
    <w:rsid w:val="00D46222"/>
    <w:rsid w:val="00D65D65"/>
    <w:rsid w:val="00D674C2"/>
    <w:rsid w:val="00D71CD7"/>
    <w:rsid w:val="00D83F14"/>
    <w:rsid w:val="00DC00B3"/>
    <w:rsid w:val="00DD0B06"/>
    <w:rsid w:val="00E21D64"/>
    <w:rsid w:val="00E26288"/>
    <w:rsid w:val="00E33851"/>
    <w:rsid w:val="00E40830"/>
    <w:rsid w:val="00E41AEF"/>
    <w:rsid w:val="00E704D0"/>
    <w:rsid w:val="00E70F20"/>
    <w:rsid w:val="00E826BB"/>
    <w:rsid w:val="00EA6462"/>
    <w:rsid w:val="00EB0A7E"/>
    <w:rsid w:val="00EC62D9"/>
    <w:rsid w:val="00ED440C"/>
    <w:rsid w:val="00EE5BC1"/>
    <w:rsid w:val="00F3010C"/>
    <w:rsid w:val="00F30498"/>
    <w:rsid w:val="00F31BF6"/>
    <w:rsid w:val="00F3650A"/>
    <w:rsid w:val="00F675CB"/>
    <w:rsid w:val="00F828EE"/>
    <w:rsid w:val="00F8731E"/>
    <w:rsid w:val="00F90B42"/>
    <w:rsid w:val="00FC48B4"/>
    <w:rsid w:val="00FC6E1D"/>
    <w:rsid w:val="00FD43A7"/>
    <w:rsid w:val="00FD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36AF23"/>
  <w15:chartTrackingRefBased/>
  <w15:docId w15:val="{AA768DAE-C6F4-4665-9345-42DC907F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32EC"/>
  </w:style>
  <w:style w:type="paragraph" w:styleId="Heading1">
    <w:name w:val="heading 1"/>
    <w:basedOn w:val="Normal"/>
    <w:link w:val="Heading1Char"/>
    <w:uiPriority w:val="9"/>
    <w:qFormat/>
    <w:rsid w:val="000B32EC"/>
    <w:pPr>
      <w:contextualSpacing/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link w:val="Heading2Char"/>
    <w:uiPriority w:val="9"/>
    <w:unhideWhenUsed/>
    <w:qFormat/>
    <w:rsid w:val="00F3010C"/>
    <w:pPr>
      <w:keepNext/>
      <w:keepLines/>
      <w:spacing w:before="20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0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0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0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0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0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569E5"/>
    <w:rPr>
      <w:b/>
      <w:bCs/>
      <w:caps w:val="0"/>
      <w:smallCaps/>
      <w:color w:val="365F91" w:themeColor="accent1" w:themeShade="BF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10C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sid w:val="000B32EC"/>
    <w:rPr>
      <w:rFonts w:asciiTheme="majorHAnsi" w:eastAsia="Times New Roman" w:hAnsiTheme="majorHAnsi" w:cs="Times New Roman"/>
      <w:b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7C5"/>
    <w:rPr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0B32EC"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B32EC"/>
    <w:rPr>
      <w:rFonts w:asciiTheme="majorHAnsi" w:eastAsiaTheme="majorEastAsia" w:hAnsiTheme="majorHAnsi" w:cstheme="majorBidi"/>
      <w:b/>
      <w:kern w:val="28"/>
      <w:sz w:val="2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365F9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qFormat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table" w:styleId="TableGridLight">
    <w:name w:val="Grid Table Light"/>
    <w:basedOn w:val="TableNormal"/>
    <w:uiPriority w:val="40"/>
    <w:rsid w:val="009B20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B20C1"/>
  </w:style>
  <w:style w:type="paragraph" w:styleId="BlockText">
    <w:name w:val="Block Text"/>
    <w:basedOn w:val="Normal"/>
    <w:uiPriority w:val="99"/>
    <w:semiHidden/>
    <w:unhideWhenUsed/>
    <w:rsid w:val="008569E5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9B20C1"/>
  </w:style>
  <w:style w:type="character" w:customStyle="1" w:styleId="BodyTextChar">
    <w:name w:val="Body Text Char"/>
    <w:basedOn w:val="DefaultParagraphFont"/>
    <w:link w:val="BodyText"/>
    <w:uiPriority w:val="99"/>
    <w:semiHidden/>
    <w:rsid w:val="009B20C1"/>
  </w:style>
  <w:style w:type="paragraph" w:styleId="BodyText2">
    <w:name w:val="Body Text 2"/>
    <w:basedOn w:val="Normal"/>
    <w:link w:val="BodyText2Char"/>
    <w:uiPriority w:val="99"/>
    <w:semiHidden/>
    <w:unhideWhenUsed/>
    <w:rsid w:val="009B20C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B20C1"/>
  </w:style>
  <w:style w:type="paragraph" w:styleId="BodyText3">
    <w:name w:val="Body Text 3"/>
    <w:basedOn w:val="Normal"/>
    <w:link w:val="BodyText3Char"/>
    <w:uiPriority w:val="99"/>
    <w:semiHidden/>
    <w:unhideWhenUsed/>
    <w:rsid w:val="009B20C1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B20C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B20C1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B20C1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B20C1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B20C1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B20C1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B20C1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B20C1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B20C1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B20C1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B20C1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20C1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B20C1"/>
  </w:style>
  <w:style w:type="table" w:styleId="ColorfulGrid">
    <w:name w:val="Colorful Grid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9B20C1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9B20C1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9B20C1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B20C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0C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0C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0C1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B20C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B20C1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B20C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B20C1"/>
  </w:style>
  <w:style w:type="character" w:styleId="Emphasis">
    <w:name w:val="Emphasis"/>
    <w:basedOn w:val="DefaultParagraphFont"/>
    <w:uiPriority w:val="20"/>
    <w:semiHidden/>
    <w:unhideWhenUsed/>
    <w:qFormat/>
    <w:rsid w:val="009B20C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20C1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B20C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B20C1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B20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20C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20C1"/>
    <w:rPr>
      <w:szCs w:val="20"/>
    </w:rPr>
  </w:style>
  <w:style w:type="table" w:styleId="GridTable1Light">
    <w:name w:val="Grid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0C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0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0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0C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0C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B20C1"/>
  </w:style>
  <w:style w:type="paragraph" w:styleId="HTMLAddress">
    <w:name w:val="HTML Address"/>
    <w:basedOn w:val="Normal"/>
    <w:link w:val="HTMLAddressChar"/>
    <w:uiPriority w:val="99"/>
    <w:semiHidden/>
    <w:unhideWhenUsed/>
    <w:rsid w:val="009B20C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B20C1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B20C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B20C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20C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B20C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B20C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B20C1"/>
    <w:rPr>
      <w:i/>
      <w:iCs/>
    </w:rPr>
  </w:style>
  <w:style w:type="character" w:styleId="Hyperlink">
    <w:name w:val="Hyperlink"/>
    <w:basedOn w:val="DefaultParagraphFont"/>
    <w:uiPriority w:val="99"/>
    <w:unhideWhenUsed/>
    <w:rsid w:val="009B20C1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B20C1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B20C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569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569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E5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B20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B20C1"/>
  </w:style>
  <w:style w:type="paragraph" w:styleId="List">
    <w:name w:val="List"/>
    <w:basedOn w:val="Normal"/>
    <w:uiPriority w:val="99"/>
    <w:semiHidden/>
    <w:unhideWhenUsed/>
    <w:rsid w:val="009B20C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B20C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B20C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B20C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B20C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B20C1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B20C1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B20C1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B20C1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B20C1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B20C1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B20C1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B20C1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B20C1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B20C1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B20C1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B20C1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B20C1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B20C1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B20C1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B20C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B20C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B20C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B20C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B20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B20C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B20C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B20C1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B20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B20C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B20C1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B20C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9B20C1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20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20C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9B20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0C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B20C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B20C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B20C1"/>
  </w:style>
  <w:style w:type="character" w:styleId="PageNumber">
    <w:name w:val="page number"/>
    <w:basedOn w:val="DefaultParagraphFont"/>
    <w:uiPriority w:val="99"/>
    <w:semiHidden/>
    <w:unhideWhenUsed/>
    <w:rsid w:val="009B20C1"/>
  </w:style>
  <w:style w:type="table" w:styleId="PlainTable1">
    <w:name w:val="Plain Table 1"/>
    <w:basedOn w:val="TableNormal"/>
    <w:uiPriority w:val="41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B20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D4F34"/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20C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B20C1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B20C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B37C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B37C5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B20C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B20C1"/>
  </w:style>
  <w:style w:type="paragraph" w:styleId="Signature">
    <w:name w:val="Signature"/>
    <w:basedOn w:val="Normal"/>
    <w:link w:val="SignatureChar"/>
    <w:uiPriority w:val="99"/>
    <w:semiHidden/>
    <w:unhideWhenUsed/>
    <w:rsid w:val="009B20C1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B20C1"/>
  </w:style>
  <w:style w:type="character" w:styleId="SmartHyperlink">
    <w:name w:val="Smart Hyperlink"/>
    <w:basedOn w:val="DefaultParagraphFont"/>
    <w:uiPriority w:val="99"/>
    <w:semiHidden/>
    <w:unhideWhenUsed/>
    <w:rsid w:val="009B20C1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9B20C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B37C5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B37C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B20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B20C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B20C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B20C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B20C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B20C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B20C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B20C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B20C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B20C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B20C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B20C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B20C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B20C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B20C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B20C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B20C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B20C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B20C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B20C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B20C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B20C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B20C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B20C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B20C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B20C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B20C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B20C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B2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B20C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9B20C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B20C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B20C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B20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B20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B20C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B20C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B20C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B20C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B20C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B20C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9B6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B20C1"/>
    <w:rPr>
      <w:color w:val="808080"/>
      <w:shd w:val="clear" w:color="auto" w:fill="E6E6E6"/>
    </w:rPr>
  </w:style>
  <w:style w:type="character" w:customStyle="1" w:styleId="pv-skill-category-entityname-text">
    <w:name w:val="pv-skill-category-entity__name-text"/>
    <w:basedOn w:val="DefaultParagraphFont"/>
    <w:rsid w:val="00261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ek-broman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lymods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sunsabers.com/" TargetMode="Externa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\AppData\Local\Temp\tf10002131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AA0BF675544EE0A97C62D42CACA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CE65B-CC12-4443-9D9B-E0BB4DFB3BBC}"/>
      </w:docPartPr>
      <w:docPartBody>
        <w:p w:rsidR="00805F4E" w:rsidRDefault="00374FD6">
          <w:pPr>
            <w:pStyle w:val="C2AA0BF675544EE0A97C62D42CACA6A6"/>
          </w:pPr>
          <w:r>
            <w:t>Your Name</w:t>
          </w:r>
        </w:p>
      </w:docPartBody>
    </w:docPart>
    <w:docPart>
      <w:docPartPr>
        <w:name w:val="B68692AB7D7F4EAEA49DED76904E1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F57863-9178-4AB8-9EC0-DABAD559D160}"/>
      </w:docPartPr>
      <w:docPartBody>
        <w:p w:rsidR="00805F4E" w:rsidRDefault="00374FD6">
          <w:pPr>
            <w:pStyle w:val="B68692AB7D7F4EAEA49DED76904E1B73"/>
          </w:pPr>
          <w:r w:rsidRPr="00A704CA">
            <w:t>Street Address, City, ST ZIP Code</w:t>
          </w:r>
        </w:p>
      </w:docPartBody>
    </w:docPart>
    <w:docPart>
      <w:docPartPr>
        <w:name w:val="467EF74DD39A41AD9FBC3CDD054AE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AD8A-C117-47BE-865E-46FFD1690B7A}"/>
      </w:docPartPr>
      <w:docPartBody>
        <w:p w:rsidR="00805F4E" w:rsidRDefault="00374FD6">
          <w:pPr>
            <w:pStyle w:val="467EF74DD39A41AD9FBC3CDD054AEA46"/>
          </w:pPr>
          <w:r>
            <w:t>Phone</w:t>
          </w:r>
        </w:p>
      </w:docPartBody>
    </w:docPart>
    <w:docPart>
      <w:docPartPr>
        <w:name w:val="209C388D4A6D46ECB9521FCDD668E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F7320-3F21-42FD-A0E6-0C0CD37E8CA6}"/>
      </w:docPartPr>
      <w:docPartBody>
        <w:p w:rsidR="00805F4E" w:rsidRDefault="00374FD6">
          <w:pPr>
            <w:pStyle w:val="209C388D4A6D46ECB9521FCDD668EADB"/>
          </w:pPr>
          <w:r>
            <w:t>Job Title 1</w:t>
          </w:r>
        </w:p>
      </w:docPartBody>
    </w:docPart>
    <w:docPart>
      <w:docPartPr>
        <w:name w:val="C0C2501C345240B78B923414A0C57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1F305-712B-414A-9E13-E305A118F9AA}"/>
      </w:docPartPr>
      <w:docPartBody>
        <w:p w:rsidR="000C0FEC" w:rsidRDefault="002060E2" w:rsidP="002060E2">
          <w:pPr>
            <w:pStyle w:val="C0C2501C345240B78B923414A0C570ED"/>
          </w:pPr>
          <w:r>
            <w:t>Education</w:t>
          </w:r>
        </w:p>
      </w:docPartBody>
    </w:docPart>
    <w:docPart>
      <w:docPartPr>
        <w:name w:val="DB4C464539AE48F7A4CA71F9F64A7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0A2A8-FD9E-4AB6-9E85-0DBA8A4B4029}"/>
      </w:docPartPr>
      <w:docPartBody>
        <w:p w:rsidR="000C0FEC" w:rsidRDefault="002060E2" w:rsidP="002060E2">
          <w:pPr>
            <w:pStyle w:val="DB4C464539AE48F7A4CA71F9F64A7554"/>
          </w:pPr>
          <w:r w:rsidRPr="005F7B4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D6"/>
    <w:rsid w:val="00011B24"/>
    <w:rsid w:val="000568D6"/>
    <w:rsid w:val="000A5CDC"/>
    <w:rsid w:val="000B562B"/>
    <w:rsid w:val="000B6E22"/>
    <w:rsid w:val="000C0FEC"/>
    <w:rsid w:val="001848D6"/>
    <w:rsid w:val="001E1FEC"/>
    <w:rsid w:val="002060E2"/>
    <w:rsid w:val="0027353F"/>
    <w:rsid w:val="00282386"/>
    <w:rsid w:val="00374FAB"/>
    <w:rsid w:val="00374FD6"/>
    <w:rsid w:val="003F0BA5"/>
    <w:rsid w:val="004570B9"/>
    <w:rsid w:val="00481A13"/>
    <w:rsid w:val="004B23BB"/>
    <w:rsid w:val="00562146"/>
    <w:rsid w:val="005B0D17"/>
    <w:rsid w:val="0071380D"/>
    <w:rsid w:val="00805F4E"/>
    <w:rsid w:val="00895C5C"/>
    <w:rsid w:val="008C0B0D"/>
    <w:rsid w:val="008F5F41"/>
    <w:rsid w:val="009655A0"/>
    <w:rsid w:val="00A2279C"/>
    <w:rsid w:val="00D62A01"/>
    <w:rsid w:val="00DB1CB2"/>
    <w:rsid w:val="00EA3ECE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after="80" w:line="288" w:lineRule="auto"/>
      <w:contextualSpacing/>
      <w:outlineLvl w:val="0"/>
    </w:pPr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AA0BF675544EE0A97C62D42CACA6A6">
    <w:name w:val="C2AA0BF675544EE0A97C62D42CACA6A6"/>
  </w:style>
  <w:style w:type="paragraph" w:customStyle="1" w:styleId="B68692AB7D7F4EAEA49DED76904E1B73">
    <w:name w:val="B68692AB7D7F4EAEA49DED76904E1B73"/>
  </w:style>
  <w:style w:type="paragraph" w:customStyle="1" w:styleId="467EF74DD39A41AD9FBC3CDD054AEA46">
    <w:name w:val="467EF74DD39A41AD9FBC3CDD054AEA46"/>
  </w:style>
  <w:style w:type="paragraph" w:customStyle="1" w:styleId="3B9887B9C63547B298E4B93325507A18">
    <w:name w:val="3B9887B9C63547B298E4B93325507A18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color w:val="000000" w:themeColor="text1"/>
      <w:lang w:eastAsia="ja-JP"/>
    </w:rPr>
  </w:style>
  <w:style w:type="paragraph" w:customStyle="1" w:styleId="C36BFCD9FA68403D94E77977CE532EF0">
    <w:name w:val="C36BFCD9FA68403D94E77977CE532EF0"/>
  </w:style>
  <w:style w:type="paragraph" w:customStyle="1" w:styleId="17DD378ED4134F5EBD633B794F07BBB1">
    <w:name w:val="17DD378ED4134F5EBD633B794F07BBB1"/>
  </w:style>
  <w:style w:type="paragraph" w:customStyle="1" w:styleId="088F4FA3541A4939AED45093CF3AEDB9">
    <w:name w:val="088F4FA3541A4939AED45093CF3AEDB9"/>
  </w:style>
  <w:style w:type="paragraph" w:customStyle="1" w:styleId="209C388D4A6D46ECB9521FCDD668EADB">
    <w:name w:val="209C388D4A6D46ECB9521FCDD668EADB"/>
  </w:style>
  <w:style w:type="paragraph" w:customStyle="1" w:styleId="37E6B3539A7C446B8087109A38B87481">
    <w:name w:val="37E6B3539A7C446B8087109A38B87481"/>
  </w:style>
  <w:style w:type="paragraph" w:customStyle="1" w:styleId="703FB10F12284C8F820F70908EBC320B">
    <w:name w:val="703FB10F12284C8F820F70908EBC320B"/>
  </w:style>
  <w:style w:type="paragraph" w:customStyle="1" w:styleId="1CB74EB55EEF418B8F332BB560D4F85A">
    <w:name w:val="1CB74EB55EEF418B8F332BB560D4F85A"/>
  </w:style>
  <w:style w:type="paragraph" w:customStyle="1" w:styleId="F73D6387D47B49A98B1FA6F898D357DB">
    <w:name w:val="F73D6387D47B49A98B1FA6F898D357DB"/>
  </w:style>
  <w:style w:type="paragraph" w:customStyle="1" w:styleId="F6B839E5A8B04F5EAF6E089430F5DCDA">
    <w:name w:val="F6B839E5A8B04F5EAF6E089430F5DCDA"/>
  </w:style>
  <w:style w:type="paragraph" w:customStyle="1" w:styleId="2892CB08F82147D68A7910A278971136">
    <w:name w:val="2892CB08F82147D68A7910A278971136"/>
  </w:style>
  <w:style w:type="paragraph" w:customStyle="1" w:styleId="AA5A0E65CA5C4DB484DCBE79861A3D7F">
    <w:name w:val="AA5A0E65CA5C4DB484DCBE79861A3D7F"/>
  </w:style>
  <w:style w:type="paragraph" w:customStyle="1" w:styleId="6DB13A9137BD489C97FDBE57F66AFAFE">
    <w:name w:val="6DB13A9137BD489C97FDBE57F66AFAFE"/>
  </w:style>
  <w:style w:type="paragraph" w:customStyle="1" w:styleId="FCBA1554820F4F45B05D6182DA56F325">
    <w:name w:val="FCBA1554820F4F45B05D6182DA56F325"/>
  </w:style>
  <w:style w:type="paragraph" w:customStyle="1" w:styleId="E69B447DC2E5416E9FFC900CECAFA50D">
    <w:name w:val="E69B447DC2E5416E9FFC900CECAFA50D"/>
  </w:style>
  <w:style w:type="paragraph" w:customStyle="1" w:styleId="A5BD2BA503094B81B0B7678689E513B8">
    <w:name w:val="A5BD2BA503094B81B0B7678689E513B8"/>
  </w:style>
  <w:style w:type="paragraph" w:customStyle="1" w:styleId="658009C6181844D8AF212C17A41145EE">
    <w:name w:val="658009C6181844D8AF212C17A41145EE"/>
  </w:style>
  <w:style w:type="paragraph" w:customStyle="1" w:styleId="F986DB4734684D7EA0E82D95BE6D42C3">
    <w:name w:val="F986DB4734684D7EA0E82D95BE6D42C3"/>
  </w:style>
  <w:style w:type="paragraph" w:customStyle="1" w:styleId="F05F702005974A7BA5BED1CE149AF947">
    <w:name w:val="F05F702005974A7BA5BED1CE149AF947"/>
  </w:style>
  <w:style w:type="paragraph" w:customStyle="1" w:styleId="6BB59A0941144587BBE40947813CB4BE">
    <w:name w:val="6BB59A0941144587BBE40947813CB4BE"/>
  </w:style>
  <w:style w:type="paragraph" w:customStyle="1" w:styleId="6384CA9EC53B47E8BCB62BECB0C0E7A8">
    <w:name w:val="6384CA9EC53B47E8BCB62BECB0C0E7A8"/>
  </w:style>
  <w:style w:type="paragraph" w:customStyle="1" w:styleId="E628D1C937D64008ABC1A4A98D18070A">
    <w:name w:val="E628D1C937D64008ABC1A4A98D18070A"/>
  </w:style>
  <w:style w:type="paragraph" w:customStyle="1" w:styleId="672C649510604BF8B5062356F185EE8F">
    <w:name w:val="672C649510604BF8B5062356F185EE8F"/>
  </w:style>
  <w:style w:type="paragraph" w:customStyle="1" w:styleId="DBB58FE40AAA44669F06298DD70B752D">
    <w:name w:val="DBB58FE40AAA44669F06298DD70B752D"/>
  </w:style>
  <w:style w:type="paragraph" w:customStyle="1" w:styleId="1C71CA0754244FA7BB4ED83E282A1A2D">
    <w:name w:val="1C71CA0754244FA7BB4ED83E282A1A2D"/>
  </w:style>
  <w:style w:type="paragraph" w:customStyle="1" w:styleId="76C76B77D439460994F78A168F7A10FF">
    <w:name w:val="76C76B77D439460994F78A168F7A10FF"/>
  </w:style>
  <w:style w:type="paragraph" w:customStyle="1" w:styleId="B71A6E5CFC424F9BB77A5CE29624D75D">
    <w:name w:val="B71A6E5CFC424F9BB77A5CE29624D75D"/>
  </w:style>
  <w:style w:type="paragraph" w:customStyle="1" w:styleId="45643C9BCB4F4DE79B376164FC8828F1">
    <w:name w:val="45643C9BCB4F4DE79B376164FC8828F1"/>
  </w:style>
  <w:style w:type="paragraph" w:customStyle="1" w:styleId="9950C34546DF415EB34C9D9B5A5764CA">
    <w:name w:val="9950C34546DF415EB34C9D9B5A5764CA"/>
  </w:style>
  <w:style w:type="paragraph" w:customStyle="1" w:styleId="9619FA037ECE45C4BA541F01B89DA4D3">
    <w:name w:val="9619FA037ECE45C4BA541F01B89DA4D3"/>
  </w:style>
  <w:style w:type="paragraph" w:customStyle="1" w:styleId="1CC3C4C2F365440B996D48D7857B7B40">
    <w:name w:val="1CC3C4C2F365440B996D48D7857B7B40"/>
    <w:rsid w:val="000568D6"/>
  </w:style>
  <w:style w:type="paragraph" w:customStyle="1" w:styleId="3B3CE6F85E9241FCAC0739660C98C391">
    <w:name w:val="3B3CE6F85E9241FCAC0739660C98C391"/>
    <w:rsid w:val="000568D6"/>
  </w:style>
  <w:style w:type="paragraph" w:customStyle="1" w:styleId="F1CB1F59346745E095FC793CE9ED89C8">
    <w:name w:val="F1CB1F59346745E095FC793CE9ED89C8"/>
    <w:rsid w:val="000568D6"/>
  </w:style>
  <w:style w:type="paragraph" w:customStyle="1" w:styleId="FEA296647252427093123F6DFD61A0A1">
    <w:name w:val="FEA296647252427093123F6DFD61A0A1"/>
    <w:rsid w:val="000568D6"/>
  </w:style>
  <w:style w:type="paragraph" w:customStyle="1" w:styleId="C87C58A87F544C3A888A3B9F6AAFE481">
    <w:name w:val="C87C58A87F544C3A888A3B9F6AAFE481"/>
    <w:rsid w:val="000568D6"/>
  </w:style>
  <w:style w:type="paragraph" w:customStyle="1" w:styleId="B3DDAE036A474282B463210EAA72480C">
    <w:name w:val="B3DDAE036A474282B463210EAA72480C"/>
    <w:rsid w:val="000568D6"/>
  </w:style>
  <w:style w:type="paragraph" w:customStyle="1" w:styleId="B8357943A84844809C6C57E708625A90">
    <w:name w:val="B8357943A84844809C6C57E708625A90"/>
    <w:rsid w:val="000568D6"/>
  </w:style>
  <w:style w:type="paragraph" w:customStyle="1" w:styleId="5506850BB36C4552BF20D338FABAA9D8">
    <w:name w:val="5506850BB36C4552BF20D338FABAA9D8"/>
    <w:rsid w:val="000568D6"/>
  </w:style>
  <w:style w:type="paragraph" w:customStyle="1" w:styleId="0DCB46075E174D028FE22E4294369EEC">
    <w:name w:val="0DCB46075E174D028FE22E4294369EEC"/>
    <w:rsid w:val="000568D6"/>
  </w:style>
  <w:style w:type="paragraph" w:customStyle="1" w:styleId="767107F85FCB4FD696826CE7136865EA">
    <w:name w:val="767107F85FCB4FD696826CE7136865EA"/>
    <w:rsid w:val="000568D6"/>
  </w:style>
  <w:style w:type="paragraph" w:customStyle="1" w:styleId="D7247A93DDDD4888947724F6AE7D5EC0">
    <w:name w:val="D7247A93DDDD4888947724F6AE7D5EC0"/>
    <w:rsid w:val="000568D6"/>
  </w:style>
  <w:style w:type="paragraph" w:customStyle="1" w:styleId="4ED55A6920FF440EB4473FFC572ABAF8">
    <w:name w:val="4ED55A6920FF440EB4473FFC572ABAF8"/>
    <w:rsid w:val="000568D6"/>
  </w:style>
  <w:style w:type="paragraph" w:customStyle="1" w:styleId="9FED1C9C90954A48B52E396CCDCF8F81">
    <w:name w:val="9FED1C9C90954A48B52E396CCDCF8F81"/>
    <w:rsid w:val="000568D6"/>
  </w:style>
  <w:style w:type="paragraph" w:customStyle="1" w:styleId="756765AD01E54C1AA6EFC4BF76C7B401">
    <w:name w:val="756765AD01E54C1AA6EFC4BF76C7B401"/>
    <w:rsid w:val="000568D6"/>
  </w:style>
  <w:style w:type="paragraph" w:customStyle="1" w:styleId="FD2AFA8639C34FB6AD52CA8C23237BB3">
    <w:name w:val="FD2AFA8639C34FB6AD52CA8C23237BB3"/>
    <w:rsid w:val="000568D6"/>
  </w:style>
  <w:style w:type="paragraph" w:customStyle="1" w:styleId="8E3016F817354ADBB4CD5F3177BBD6C5">
    <w:name w:val="8E3016F817354ADBB4CD5F3177BBD6C5"/>
    <w:rsid w:val="000568D6"/>
  </w:style>
  <w:style w:type="paragraph" w:customStyle="1" w:styleId="6C82DA7E85224E62BA0E2D4245A5E9AF">
    <w:name w:val="6C82DA7E85224E62BA0E2D4245A5E9AF"/>
    <w:rsid w:val="000568D6"/>
  </w:style>
  <w:style w:type="paragraph" w:customStyle="1" w:styleId="02F626DA07374483A58BEEAD4B07A9F9">
    <w:name w:val="02F626DA07374483A58BEEAD4B07A9F9"/>
    <w:rsid w:val="000568D6"/>
  </w:style>
  <w:style w:type="paragraph" w:customStyle="1" w:styleId="A3E27C2F9AB846E38906831E1FB8E1D9">
    <w:name w:val="A3E27C2F9AB846E38906831E1FB8E1D9"/>
    <w:rsid w:val="000568D6"/>
  </w:style>
  <w:style w:type="paragraph" w:customStyle="1" w:styleId="13131BFD5D1B4F42B99377A2198625EA">
    <w:name w:val="13131BFD5D1B4F42B99377A2198625EA"/>
    <w:rsid w:val="000568D6"/>
  </w:style>
  <w:style w:type="paragraph" w:customStyle="1" w:styleId="F5419D5CB4A046A48C6A95B583CEC7A2">
    <w:name w:val="F5419D5CB4A046A48C6A95B583CEC7A2"/>
    <w:rsid w:val="000568D6"/>
  </w:style>
  <w:style w:type="paragraph" w:customStyle="1" w:styleId="706D5E398BD6440EBFBBDA4DBD0B1A90">
    <w:name w:val="706D5E398BD6440EBFBBDA4DBD0B1A90"/>
    <w:rsid w:val="000568D6"/>
  </w:style>
  <w:style w:type="paragraph" w:customStyle="1" w:styleId="80659957C69349B38763144015156FB2">
    <w:name w:val="80659957C69349B38763144015156FB2"/>
    <w:rsid w:val="000568D6"/>
  </w:style>
  <w:style w:type="paragraph" w:customStyle="1" w:styleId="F93EDD1DD8E842E79C9227FB870BC9AB">
    <w:name w:val="F93EDD1DD8E842E79C9227FB870BC9AB"/>
    <w:rsid w:val="00805F4E"/>
  </w:style>
  <w:style w:type="paragraph" w:customStyle="1" w:styleId="6A09CEC3C75E48AD87EDBF0D8ADD6938">
    <w:name w:val="6A09CEC3C75E48AD87EDBF0D8ADD6938"/>
    <w:rsid w:val="00805F4E"/>
  </w:style>
  <w:style w:type="paragraph" w:customStyle="1" w:styleId="1F06F17DE7524262A6F44E258D7FC0A8">
    <w:name w:val="1F06F17DE7524262A6F44E258D7FC0A8"/>
    <w:rsid w:val="002060E2"/>
  </w:style>
  <w:style w:type="paragraph" w:customStyle="1" w:styleId="FC0A6542B6D74776B4CF71BE9A9986A3">
    <w:name w:val="FC0A6542B6D74776B4CF71BE9A9986A3"/>
    <w:rsid w:val="002060E2"/>
  </w:style>
  <w:style w:type="paragraph" w:customStyle="1" w:styleId="039360C5F1F44D4CAF88660ECE8C2859">
    <w:name w:val="039360C5F1F44D4CAF88660ECE8C2859"/>
    <w:rsid w:val="002060E2"/>
  </w:style>
  <w:style w:type="paragraph" w:customStyle="1" w:styleId="4E6BA5AD7D3C4AD28A8DDE055BDA133B">
    <w:name w:val="4E6BA5AD7D3C4AD28A8DDE055BDA133B"/>
    <w:rsid w:val="002060E2"/>
  </w:style>
  <w:style w:type="paragraph" w:customStyle="1" w:styleId="C0C2501C345240B78B923414A0C570ED">
    <w:name w:val="C0C2501C345240B78B923414A0C570ED"/>
    <w:rsid w:val="002060E2"/>
  </w:style>
  <w:style w:type="paragraph" w:customStyle="1" w:styleId="DB4C464539AE48F7A4CA71F9F64A7554">
    <w:name w:val="DB4C464539AE48F7A4CA71F9F64A7554"/>
    <w:rsid w:val="00206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Resum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Duluth, MN</CompanyAddress>
  <CompanyPhone>(218) 310-1633</CompanyPhone>
  <CompanyFax>alek@polymods.com – linkedin.com/in/alek-broman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tf10002131-2.dotx</Template>
  <TotalTime>526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</dc:creator>
  <cp:keywords/>
  <dc:description>Alek Broman</dc:description>
  <cp:lastModifiedBy>Alek</cp:lastModifiedBy>
  <cp:revision>116</cp:revision>
  <cp:lastPrinted>2020-05-08T18:51:00Z</cp:lastPrinted>
  <dcterms:created xsi:type="dcterms:W3CDTF">2020-02-29T02:12:00Z</dcterms:created>
  <dcterms:modified xsi:type="dcterms:W3CDTF">2020-05-08T21:24:00Z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