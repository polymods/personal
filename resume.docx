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C85408D" w:rsidR="00A704CA" w:rsidRPr="00A704CA" w:rsidRDefault="002440C0" w:rsidP="00A704CA">
            <w:pPr>
              <w:pStyle w:val="ContactInformation"/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7DF7065" wp14:editId="53D9BC94">
                  <wp:simplePos x="0" y="0"/>
                  <wp:positionH relativeFrom="column">
                    <wp:posOffset>-959485</wp:posOffset>
                  </wp:positionH>
                  <wp:positionV relativeFrom="paragraph">
                    <wp:posOffset>-204470</wp:posOffset>
                  </wp:positionV>
                  <wp:extent cx="457200" cy="457200"/>
                  <wp:effectExtent l="0" t="0" r="0" b="0"/>
                  <wp:wrapNone/>
                  <wp:docPr id="2" name="Picture 2" descr="A picture containing light, drawing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ight, drawing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10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linkedin.com/in/alek-broman</w:t>
              </w:r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92B486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0C1FD048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2A6DBDBB" w:rsidR="00F8731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4F14846D" w14:textId="61292D1A" w:rsidR="00057B1A" w:rsidRDefault="00057B1A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Jet Engine Maintenance</w:t>
            </w:r>
          </w:p>
          <w:p w14:paraId="15411116" w14:textId="33C38532" w:rsidR="00057B1A" w:rsidRPr="00B56575" w:rsidRDefault="005E2AEB" w:rsidP="00B56575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>
              <w:rPr>
                <w:sz w:val="20"/>
                <w:szCs w:val="20"/>
              </w:rPr>
              <w:t>Combat</w:t>
            </w:r>
          </w:p>
          <w:p w14:paraId="7D38D3BB" w14:textId="4876EBCE" w:rsidR="00057B1A" w:rsidRPr="00057B1A" w:rsidRDefault="00057B1A" w:rsidP="00057B1A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Fusion 360</w:t>
            </w:r>
          </w:p>
          <w:p w14:paraId="724A79A1" w14:textId="498D2FFD" w:rsidR="00C749DC" w:rsidRPr="00057B1A" w:rsidRDefault="00C749DC" w:rsidP="00057B1A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555B9B15" w:rsidR="004943C8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</w:t>
            </w:r>
            <w:r w:rsidR="00B56575">
              <w:rPr>
                <w:sz w:val="20"/>
                <w:szCs w:val="20"/>
              </w:rPr>
              <w:t xml:space="preserve">soldering; </w:t>
            </w:r>
            <w:r w:rsidRPr="00BB3FF2">
              <w:rPr>
                <w:sz w:val="20"/>
                <w:szCs w:val="20"/>
              </w:rPr>
              <w:t xml:space="preserve">wet shaving; </w:t>
            </w:r>
            <w:r w:rsidR="000C3A34">
              <w:rPr>
                <w:sz w:val="20"/>
                <w:szCs w:val="20"/>
              </w:rPr>
              <w:t xml:space="preserve">3D printing;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</w:t>
            </w:r>
            <w:r w:rsidR="00E704D0"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 modifications; longboarding; firearms</w:t>
            </w:r>
            <w:r w:rsidR="004943C8">
              <w:rPr>
                <w:sz w:val="20"/>
                <w:szCs w:val="20"/>
              </w:rPr>
              <w:t xml:space="preserve">; grooves </w:t>
            </w:r>
            <w:r w:rsidR="00792CEC">
              <w:rPr>
                <w:sz w:val="20"/>
                <w:szCs w:val="20"/>
              </w:rPr>
              <w:t xml:space="preserve">that </w:t>
            </w:r>
            <w:r w:rsidR="00361DCC">
              <w:rPr>
                <w:sz w:val="20"/>
                <w:szCs w:val="20"/>
              </w:rPr>
              <w:t>puzzle</w:t>
            </w:r>
            <w:r w:rsidR="004943C8">
              <w:rPr>
                <w:sz w:val="20"/>
                <w:szCs w:val="20"/>
              </w:rPr>
              <w:t xml:space="preserve"> modern understandings of </w:t>
            </w:r>
            <w:r w:rsidR="00792CEC">
              <w:rPr>
                <w:sz w:val="20"/>
                <w:szCs w:val="20"/>
              </w:rPr>
              <w:t>science</w:t>
            </w:r>
          </w:p>
        </w:tc>
      </w:tr>
    </w:tbl>
    <w:p w14:paraId="387E1511" w14:textId="330378D4" w:rsidR="003D37C1" w:rsidRDefault="003D37C1" w:rsidP="00BB1ED9">
      <w:bookmarkStart w:id="0" w:name="_GoBack"/>
      <w:bookmarkEnd w:id="0"/>
    </w:p>
    <w:sectPr w:rsidR="003D37C1" w:rsidSect="00C340F7">
      <w:footerReference w:type="default" r:id="rId11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2FD06" w14:textId="77777777" w:rsidR="007D5972" w:rsidRDefault="007D5972">
      <w:pPr>
        <w:spacing w:after="0" w:line="240" w:lineRule="auto"/>
      </w:pPr>
      <w:r>
        <w:separator/>
      </w:r>
    </w:p>
  </w:endnote>
  <w:endnote w:type="continuationSeparator" w:id="0">
    <w:p w14:paraId="6EED7E6F" w14:textId="77777777" w:rsidR="007D5972" w:rsidRDefault="007D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7D5972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A238C" w14:textId="77777777" w:rsidR="007D5972" w:rsidRDefault="007D5972">
      <w:pPr>
        <w:spacing w:after="0" w:line="240" w:lineRule="auto"/>
      </w:pPr>
      <w:r>
        <w:separator/>
      </w:r>
    </w:p>
  </w:footnote>
  <w:footnote w:type="continuationSeparator" w:id="0">
    <w:p w14:paraId="529E82FF" w14:textId="77777777" w:rsidR="007D5972" w:rsidRDefault="007D5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4CE3"/>
    <w:rsid w:val="00021A52"/>
    <w:rsid w:val="00050DD7"/>
    <w:rsid w:val="00057A0F"/>
    <w:rsid w:val="00057B1A"/>
    <w:rsid w:val="00063482"/>
    <w:rsid w:val="00066877"/>
    <w:rsid w:val="0009621D"/>
    <w:rsid w:val="000B32EC"/>
    <w:rsid w:val="000B64C9"/>
    <w:rsid w:val="000C3A34"/>
    <w:rsid w:val="000D3075"/>
    <w:rsid w:val="000E000D"/>
    <w:rsid w:val="000F2B3D"/>
    <w:rsid w:val="00115024"/>
    <w:rsid w:val="001905AF"/>
    <w:rsid w:val="0019798B"/>
    <w:rsid w:val="001C5D03"/>
    <w:rsid w:val="001D15A3"/>
    <w:rsid w:val="001E3CA2"/>
    <w:rsid w:val="001E6AB2"/>
    <w:rsid w:val="001F6742"/>
    <w:rsid w:val="002118D9"/>
    <w:rsid w:val="0021603E"/>
    <w:rsid w:val="002440C0"/>
    <w:rsid w:val="00256E16"/>
    <w:rsid w:val="00274F42"/>
    <w:rsid w:val="002D4F34"/>
    <w:rsid w:val="002F798F"/>
    <w:rsid w:val="003160D9"/>
    <w:rsid w:val="00331C78"/>
    <w:rsid w:val="003404F0"/>
    <w:rsid w:val="00341C97"/>
    <w:rsid w:val="00361DCC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943C8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A6A02"/>
    <w:rsid w:val="005C2C8A"/>
    <w:rsid w:val="005D21FB"/>
    <w:rsid w:val="005E2AE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92CEC"/>
    <w:rsid w:val="007A190C"/>
    <w:rsid w:val="007D5972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B3D3D"/>
    <w:rsid w:val="00AC57A3"/>
    <w:rsid w:val="00AD0CCD"/>
    <w:rsid w:val="00AE0544"/>
    <w:rsid w:val="00B03EBC"/>
    <w:rsid w:val="00B22034"/>
    <w:rsid w:val="00B56575"/>
    <w:rsid w:val="00B67BCB"/>
    <w:rsid w:val="00BB1ED9"/>
    <w:rsid w:val="00BB3FF2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65D65"/>
    <w:rsid w:val="00D674C2"/>
    <w:rsid w:val="00D71CD7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ods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k-bro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11B24"/>
    <w:rsid w:val="000568D6"/>
    <w:rsid w:val="000A5CDC"/>
    <w:rsid w:val="000B562B"/>
    <w:rsid w:val="000B6E22"/>
    <w:rsid w:val="001848D6"/>
    <w:rsid w:val="0027353F"/>
    <w:rsid w:val="00374FAB"/>
    <w:rsid w:val="00374FD6"/>
    <w:rsid w:val="003F0BA5"/>
    <w:rsid w:val="00562146"/>
    <w:rsid w:val="005B0D17"/>
    <w:rsid w:val="0071380D"/>
    <w:rsid w:val="00805F4E"/>
    <w:rsid w:val="00895C5C"/>
    <w:rsid w:val="008C0B0D"/>
    <w:rsid w:val="008F5F41"/>
    <w:rsid w:val="009655A0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394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107</cp:revision>
  <cp:lastPrinted>2020-04-07T06:18:00Z</cp:lastPrinted>
  <dcterms:created xsi:type="dcterms:W3CDTF">2020-02-29T02:12:00Z</dcterms:created>
  <dcterms:modified xsi:type="dcterms:W3CDTF">2020-04-24T19:50:00Z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