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14:paraId="607AFF1C" w14:textId="77777777" w:rsidTr="00364F4C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C04F3E" w:rsidRDefault="00AC57A3" w:rsidP="00A704CA">
                <w:pPr>
                  <w:pStyle w:val="Title"/>
                  <w:rPr>
                    <w:sz w:val="28"/>
                  </w:rPr>
                </w:pPr>
                <w:r w:rsidRPr="00C04F3E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7C85408D" w:rsidR="00A704CA" w:rsidRPr="00A704CA" w:rsidRDefault="002440C0" w:rsidP="00A704CA">
            <w:pPr>
              <w:pStyle w:val="ContactInformation"/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67DF7065" wp14:editId="31E7A513">
                  <wp:simplePos x="0" y="0"/>
                  <wp:positionH relativeFrom="column">
                    <wp:posOffset>-1071397</wp:posOffset>
                  </wp:positionH>
                  <wp:positionV relativeFrom="paragraph">
                    <wp:posOffset>-281305</wp:posOffset>
                  </wp:positionV>
                  <wp:extent cx="609600" cy="609600"/>
                  <wp:effectExtent l="0" t="0" r="0" b="0"/>
                  <wp:wrapNone/>
                  <wp:docPr id="2" name="Picture 2" descr="A picture containing light, drawing&#10;&#10;Description automatically generated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light, drawing&#10;&#10;Description automatically generated">
                            <a:hlinkClick r:id="rId8"/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Duluth, MN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sdt>
              <w:sdtPr>
                <w:rPr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>
                  <w:rPr>
                    <w:sz w:val="20"/>
                    <w:szCs w:val="28"/>
                  </w:rPr>
                  <w:t>(218) 310-1633</w:t>
                </w:r>
              </w:sdtContent>
            </w:sdt>
            <w:r w:rsidR="001C5D03" w:rsidRPr="00663573">
              <w:rPr>
                <w:sz w:val="20"/>
                <w:szCs w:val="28"/>
              </w:rPr>
              <w:t xml:space="preserve"> –</w:t>
            </w:r>
            <w:r w:rsidR="00A704CA" w:rsidRPr="00663573">
              <w:rPr>
                <w:sz w:val="20"/>
                <w:szCs w:val="28"/>
              </w:rPr>
              <w:t xml:space="preserve"> </w:t>
            </w:r>
            <w:r w:rsidR="00AC57A3" w:rsidRPr="00AC57A3">
              <w:rPr>
                <w:color w:val="auto"/>
                <w:sz w:val="20"/>
                <w:szCs w:val="28"/>
              </w:rPr>
              <w:t xml:space="preserve">alek@polymods.com – </w:t>
            </w:r>
            <w:hyperlink r:id="rId10" w:history="1"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linkedin.com/in/</w:t>
              </w:r>
              <w:proofErr w:type="spellStart"/>
              <w:r w:rsidR="00AC57A3" w:rsidRPr="006B0BA5">
                <w:rPr>
                  <w:rStyle w:val="Hyperlink"/>
                  <w:sz w:val="20"/>
                  <w:szCs w:val="28"/>
                  <w:u w:val="none"/>
                </w:rPr>
                <w:t>alek-broman</w:t>
              </w:r>
              <w:proofErr w:type="spellEnd"/>
            </w:hyperlink>
          </w:p>
        </w:tc>
      </w:tr>
    </w:tbl>
    <w:tbl>
      <w:tblPr>
        <w:tblStyle w:val="PlainTable4"/>
        <w:tblW w:w="475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8460"/>
      </w:tblGrid>
      <w:tr w:rsidR="00CA44C2" w14:paraId="1EC201F7" w14:textId="77777777" w:rsidTr="00663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1CC3C4C2F365440B996D48D7857B7B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CA44C2" w:rsidRPr="00663573" w:rsidRDefault="00C340F7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8460" w:type="dxa"/>
          </w:tcPr>
          <w:p w14:paraId="4CE0BDF4" w14:textId="292B4866" w:rsidR="00C340F7" w:rsidRPr="00C04F3E" w:rsidRDefault="003E183F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F-16 </w:t>
            </w:r>
            <w:r w:rsidR="00C340F7" w:rsidRPr="00C04F3E">
              <w:rPr>
                <w:sz w:val="20"/>
                <w:szCs w:val="20"/>
              </w:rPr>
              <w:t>Aerospace Propulsion Technician</w:t>
            </w:r>
          </w:p>
          <w:p w14:paraId="64E4125B" w14:textId="0C1FD048" w:rsidR="00C340F7" w:rsidRPr="00C04F3E" w:rsidRDefault="00C340F7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148</w:t>
            </w:r>
            <w:r w:rsidRPr="00C04F3E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C04F3E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  <w:bookmarkStart w:id="0" w:name="_GoBack"/>
            <w:bookmarkEnd w:id="0"/>
          </w:p>
          <w:p w14:paraId="1CA1094C" w14:textId="1D9ABB29" w:rsidR="00C340F7" w:rsidRPr="00C04F3E" w:rsidRDefault="00C340F7" w:rsidP="00663573">
            <w:pPr>
              <w:pStyle w:val="Date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Aug</w:t>
            </w:r>
            <w:r w:rsidR="00663573" w:rsidRPr="00C04F3E">
              <w:rPr>
                <w:sz w:val="20"/>
                <w:szCs w:val="20"/>
              </w:rPr>
              <w:t xml:space="preserve"> </w:t>
            </w:r>
            <w:r w:rsidRPr="00C04F3E">
              <w:rPr>
                <w:sz w:val="20"/>
                <w:szCs w:val="20"/>
              </w:rPr>
              <w:t>2016 – Present</w:t>
            </w:r>
          </w:p>
          <w:p w14:paraId="68EE7316" w14:textId="77777777" w:rsidR="00CA44C2" w:rsidRPr="00C04F3E" w:rsidRDefault="00C340F7" w:rsidP="00663573">
            <w:pPr>
              <w:rPr>
                <w:sz w:val="20"/>
                <w:szCs w:val="20"/>
              </w:rPr>
            </w:pPr>
            <w:r w:rsidRPr="00C04F3E">
              <w:rPr>
                <w:rFonts w:asciiTheme="majorHAnsi" w:hAnsiTheme="majorHAnsi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CA44C2" w14:paraId="754B7299" w14:textId="77777777" w:rsidTr="00663573">
        <w:tc>
          <w:tcPr>
            <w:tcW w:w="1800" w:type="dxa"/>
          </w:tcPr>
          <w:p w14:paraId="13D21495" w14:textId="77777777" w:rsidR="00CA44C2" w:rsidRPr="00663573" w:rsidRDefault="001E3CA2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Decorations</w:t>
            </w:r>
          </w:p>
        </w:tc>
        <w:tc>
          <w:tcPr>
            <w:tcW w:w="8460" w:type="dxa"/>
          </w:tcPr>
          <w:p w14:paraId="7D6C6647" w14:textId="213D7671" w:rsidR="00CA44C2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C04F3E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429C9CF1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Top Graduate of 200 Trainees, 323 TRS</w:t>
            </w:r>
          </w:p>
          <w:p w14:paraId="0D3D99CD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Certificate of Achievement: Most Outstanding Airmen of 50 Trainees, Flight 253</w:t>
            </w:r>
          </w:p>
          <w:p w14:paraId="0F42158F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  <w:p w14:paraId="7541B862" w14:textId="77777777" w:rsidR="00C340F7" w:rsidRPr="00C04F3E" w:rsidRDefault="00C340F7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</w:tc>
      </w:tr>
      <w:tr w:rsidR="00F8731E" w14:paraId="447E8112" w14:textId="77777777" w:rsidTr="00663573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658009C6181844D8AF212C17A41145E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F8731E" w:rsidRPr="00663573" w:rsidRDefault="00F8731E" w:rsidP="003B10A7">
                <w:pPr>
                  <w:pStyle w:val="Heading1"/>
                  <w:ind w:right="4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663573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8460" w:type="dxa"/>
          </w:tcPr>
          <w:p w14:paraId="224034A3" w14:textId="77777777" w:rsidR="00F8731E" w:rsidRPr="00C04F3E" w:rsidRDefault="000F2B3D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Computer Science BS</w:t>
            </w:r>
          </w:p>
          <w:p w14:paraId="1430091D" w14:textId="039E1994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University of Minnesota</w:t>
            </w:r>
            <w:r w:rsidR="0042098B">
              <w:rPr>
                <w:sz w:val="20"/>
                <w:szCs w:val="20"/>
              </w:rPr>
              <w:t xml:space="preserve"> Duluth</w:t>
            </w:r>
          </w:p>
          <w:p w14:paraId="11DA6458" w14:textId="7F2953B6" w:rsidR="00F8731E" w:rsidRPr="00C04F3E" w:rsidRDefault="00AE0544" w:rsidP="00663573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Dec 2021</w:t>
            </w:r>
          </w:p>
          <w:p w14:paraId="0248506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Computer Engineering</w:t>
            </w:r>
          </w:p>
          <w:p w14:paraId="2B411706" w14:textId="77777777" w:rsidR="000F2B3D" w:rsidRPr="00C04F3E" w:rsidRDefault="000F2B3D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Minor in Mathematics</w:t>
            </w:r>
          </w:p>
          <w:p w14:paraId="7B1CFCF9" w14:textId="77777777" w:rsidR="0096474C" w:rsidRPr="00C04F3E" w:rsidRDefault="000F2B3D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3.6 GPA</w:t>
            </w:r>
          </w:p>
          <w:p w14:paraId="2221CB5A" w14:textId="68DDFB7E" w:rsidR="00BE4870" w:rsidRPr="00C04F3E" w:rsidRDefault="005C2C8A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GE </w:t>
            </w:r>
            <w:r w:rsidR="003E183F" w:rsidRPr="00C04F3E">
              <w:rPr>
                <w:b/>
                <w:bCs/>
                <w:sz w:val="20"/>
                <w:szCs w:val="20"/>
              </w:rPr>
              <w:t xml:space="preserve">F110 </w:t>
            </w:r>
            <w:r w:rsidR="00BE4870" w:rsidRPr="00C04F3E">
              <w:rPr>
                <w:b/>
                <w:bCs/>
                <w:sz w:val="20"/>
                <w:szCs w:val="20"/>
              </w:rPr>
              <w:t>Aerospace Propulsion Technical Training</w:t>
            </w:r>
          </w:p>
          <w:p w14:paraId="05830EF2" w14:textId="5057F0FE" w:rsidR="00BE4870" w:rsidRPr="00C04F3E" w:rsidRDefault="003E183F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</w:t>
            </w:r>
            <w:r w:rsidR="00050DD7" w:rsidRPr="00C04F3E">
              <w:rPr>
                <w:sz w:val="20"/>
                <w:szCs w:val="20"/>
              </w:rPr>
              <w:t>, Wichita Falls, TX</w:t>
            </w:r>
          </w:p>
          <w:p w14:paraId="0FE105D3" w14:textId="6F7D799B" w:rsidR="0096474C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Jul 2017</w:t>
            </w:r>
          </w:p>
          <w:p w14:paraId="46A93410" w14:textId="77777777" w:rsidR="00BE4870" w:rsidRPr="00C04F3E" w:rsidRDefault="00BE4870" w:rsidP="0096474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C04F3E">
              <w:rPr>
                <w:b/>
                <w:bCs/>
                <w:sz w:val="20"/>
                <w:szCs w:val="20"/>
              </w:rPr>
              <w:t>Basic Military Training</w:t>
            </w:r>
          </w:p>
          <w:p w14:paraId="643F1D6E" w14:textId="77777777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United States Air Force, San Antonio, TX</w:t>
            </w:r>
          </w:p>
          <w:p w14:paraId="6458FA12" w14:textId="3BAF1F54" w:rsidR="00050DD7" w:rsidRPr="00C04F3E" w:rsidRDefault="00050DD7" w:rsidP="00BE4870">
            <w:pPr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Apr 2017</w:t>
            </w:r>
          </w:p>
        </w:tc>
      </w:tr>
      <w:tr w:rsidR="00F8731E" w14:paraId="2E28FDB7" w14:textId="77777777" w:rsidTr="00663573">
        <w:tc>
          <w:tcPr>
            <w:tcW w:w="1800" w:type="dxa"/>
          </w:tcPr>
          <w:p w14:paraId="442A6508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</w:t>
            </w:r>
          </w:p>
        </w:tc>
        <w:tc>
          <w:tcPr>
            <w:tcW w:w="8460" w:type="dxa"/>
          </w:tcPr>
          <w:p w14:paraId="2972C76A" w14:textId="77777777" w:rsidR="00F8731E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C++</w:t>
            </w:r>
          </w:p>
          <w:p w14:paraId="3358E960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Unreal Engine 4</w:t>
            </w:r>
          </w:p>
          <w:p w14:paraId="74FDE6BB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Turbofan Jet Engine Maintenance</w:t>
            </w:r>
          </w:p>
          <w:p w14:paraId="4B89927D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Interface Design</w:t>
            </w:r>
          </w:p>
          <w:p w14:paraId="77C5974E" w14:textId="77777777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>User Experience Design</w:t>
            </w:r>
          </w:p>
          <w:p w14:paraId="724A79A1" w14:textId="74FEDF16" w:rsidR="00C749DC" w:rsidRPr="00C04F3E" w:rsidRDefault="00C749DC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sz w:val="20"/>
                <w:szCs w:val="20"/>
              </w:rPr>
            </w:pPr>
            <w:r w:rsidRPr="00C04F3E">
              <w:rPr>
                <w:sz w:val="20"/>
                <w:szCs w:val="20"/>
              </w:rPr>
              <w:t xml:space="preserve">Lightsaber </w:t>
            </w:r>
            <w:r w:rsidR="003160D9">
              <w:rPr>
                <w:sz w:val="20"/>
                <w:szCs w:val="20"/>
              </w:rPr>
              <w:t>Combat</w:t>
            </w:r>
          </w:p>
        </w:tc>
      </w:tr>
      <w:tr w:rsidR="00F8731E" w14:paraId="51B21936" w14:textId="77777777" w:rsidTr="00663573">
        <w:tc>
          <w:tcPr>
            <w:tcW w:w="1800" w:type="dxa"/>
          </w:tcPr>
          <w:p w14:paraId="759A226E" w14:textId="77777777" w:rsidR="00F8731E" w:rsidRPr="00663573" w:rsidRDefault="00CC6D21" w:rsidP="003B10A7">
            <w:pPr>
              <w:pStyle w:val="Heading1"/>
              <w:ind w:right="420"/>
              <w:jc w:val="right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Interests</w:t>
            </w:r>
          </w:p>
        </w:tc>
        <w:tc>
          <w:tcPr>
            <w:tcW w:w="8460" w:type="dxa"/>
          </w:tcPr>
          <w:p w14:paraId="3527C4B5" w14:textId="4CB109FE" w:rsidR="00F8731E" w:rsidRPr="00C04F3E" w:rsidRDefault="00BB3FF2" w:rsidP="00BB3FF2">
            <w:pPr>
              <w:rPr>
                <w:sz w:val="20"/>
                <w:szCs w:val="20"/>
              </w:rPr>
            </w:pPr>
            <w:r w:rsidRPr="00BB3FF2">
              <w:rPr>
                <w:sz w:val="20"/>
                <w:szCs w:val="20"/>
              </w:rPr>
              <w:t xml:space="preserve">Video game development; </w:t>
            </w:r>
            <w:r w:rsidR="009A7833">
              <w:rPr>
                <w:sz w:val="20"/>
                <w:szCs w:val="20"/>
              </w:rPr>
              <w:t>flashlights</w:t>
            </w:r>
            <w:r w:rsidRPr="00BB3FF2">
              <w:rPr>
                <w:sz w:val="20"/>
                <w:szCs w:val="20"/>
              </w:rPr>
              <w:t xml:space="preserve">; wet shaving; </w:t>
            </w:r>
            <w:r w:rsidR="009A7833" w:rsidRPr="00BB3FF2">
              <w:rPr>
                <w:sz w:val="20"/>
                <w:szCs w:val="20"/>
              </w:rPr>
              <w:t>genetically modified organisms</w:t>
            </w:r>
            <w:r w:rsidRPr="00BB3FF2">
              <w:rPr>
                <w:sz w:val="20"/>
                <w:szCs w:val="20"/>
              </w:rPr>
              <w:t>; space exploration; butterfly knives; first aid; computer hardware;</w:t>
            </w:r>
            <w:r>
              <w:rPr>
                <w:sz w:val="20"/>
                <w:szCs w:val="20"/>
              </w:rPr>
              <w:t xml:space="preserve"> </w:t>
            </w:r>
            <w:r w:rsidRPr="00BB3FF2">
              <w:rPr>
                <w:sz w:val="20"/>
                <w:szCs w:val="20"/>
              </w:rPr>
              <w:t>knot tying; fungi; card tricks; aerospace propulsion systems; progressive metal; car modifications; longboarding; firearms</w:t>
            </w:r>
          </w:p>
        </w:tc>
      </w:tr>
    </w:tbl>
    <w:p w14:paraId="387E1511" w14:textId="330378D4" w:rsidR="003D37C1" w:rsidRDefault="003D37C1" w:rsidP="00BB1ED9"/>
    <w:sectPr w:rsidR="003D37C1" w:rsidSect="00C340F7">
      <w:footerReference w:type="default" r:id="rId11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4817F" w14:textId="77777777" w:rsidR="00C90A67" w:rsidRDefault="00C90A67">
      <w:pPr>
        <w:spacing w:after="0" w:line="240" w:lineRule="auto"/>
      </w:pPr>
      <w:r>
        <w:separator/>
      </w:r>
    </w:p>
  </w:endnote>
  <w:endnote w:type="continuationSeparator" w:id="0">
    <w:p w14:paraId="09E83070" w14:textId="77777777" w:rsidR="00C90A67" w:rsidRDefault="00C90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C90A67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5F01" w14:textId="77777777" w:rsidR="00C90A67" w:rsidRDefault="00C90A67">
      <w:pPr>
        <w:spacing w:after="0" w:line="240" w:lineRule="auto"/>
      </w:pPr>
      <w:r>
        <w:separator/>
      </w:r>
    </w:p>
  </w:footnote>
  <w:footnote w:type="continuationSeparator" w:id="0">
    <w:p w14:paraId="66E48FCF" w14:textId="77777777" w:rsidR="00C90A67" w:rsidRDefault="00C90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14CE3"/>
    <w:rsid w:val="00021A52"/>
    <w:rsid w:val="00050DD7"/>
    <w:rsid w:val="00057A0F"/>
    <w:rsid w:val="00063482"/>
    <w:rsid w:val="00066877"/>
    <w:rsid w:val="000B32EC"/>
    <w:rsid w:val="000B64C9"/>
    <w:rsid w:val="000D3075"/>
    <w:rsid w:val="000E000D"/>
    <w:rsid w:val="000F2B3D"/>
    <w:rsid w:val="00115024"/>
    <w:rsid w:val="001905AF"/>
    <w:rsid w:val="001C5D03"/>
    <w:rsid w:val="001E3CA2"/>
    <w:rsid w:val="001E6AB2"/>
    <w:rsid w:val="001F6742"/>
    <w:rsid w:val="0021603E"/>
    <w:rsid w:val="002440C0"/>
    <w:rsid w:val="00256E16"/>
    <w:rsid w:val="00274F42"/>
    <w:rsid w:val="002D4F34"/>
    <w:rsid w:val="002F798F"/>
    <w:rsid w:val="003160D9"/>
    <w:rsid w:val="00331C78"/>
    <w:rsid w:val="003404F0"/>
    <w:rsid w:val="00341C97"/>
    <w:rsid w:val="00364F4C"/>
    <w:rsid w:val="00396942"/>
    <w:rsid w:val="003A39C3"/>
    <w:rsid w:val="003B10A7"/>
    <w:rsid w:val="003B25F5"/>
    <w:rsid w:val="003D2B93"/>
    <w:rsid w:val="003D37C1"/>
    <w:rsid w:val="003D6475"/>
    <w:rsid w:val="003E183F"/>
    <w:rsid w:val="0042098B"/>
    <w:rsid w:val="004B27FE"/>
    <w:rsid w:val="004B37C5"/>
    <w:rsid w:val="004F54AD"/>
    <w:rsid w:val="00511DF9"/>
    <w:rsid w:val="005203B5"/>
    <w:rsid w:val="00522E71"/>
    <w:rsid w:val="00534986"/>
    <w:rsid w:val="00557C39"/>
    <w:rsid w:val="005A6A02"/>
    <w:rsid w:val="005C2C8A"/>
    <w:rsid w:val="005D21F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8022B"/>
    <w:rsid w:val="00784B25"/>
    <w:rsid w:val="007A190C"/>
    <w:rsid w:val="007D5CD8"/>
    <w:rsid w:val="007F012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C57A3"/>
    <w:rsid w:val="00AD0CCD"/>
    <w:rsid w:val="00AE0544"/>
    <w:rsid w:val="00B22034"/>
    <w:rsid w:val="00B67BCB"/>
    <w:rsid w:val="00BB1ED9"/>
    <w:rsid w:val="00BB3FF2"/>
    <w:rsid w:val="00BE4870"/>
    <w:rsid w:val="00BE7297"/>
    <w:rsid w:val="00C04F3E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674C2"/>
    <w:rsid w:val="00DC00B3"/>
    <w:rsid w:val="00E21D64"/>
    <w:rsid w:val="00E26288"/>
    <w:rsid w:val="00E33851"/>
    <w:rsid w:val="00E40830"/>
    <w:rsid w:val="00E41AEF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ymods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lek-broma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658009C6181844D8AF212C17A4114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2C8CC-9EFE-43AC-91A3-58344A144C08}"/>
      </w:docPartPr>
      <w:docPartBody>
        <w:p w:rsidR="00805F4E" w:rsidRDefault="00374FD6">
          <w:pPr>
            <w:pStyle w:val="658009C6181844D8AF212C17A41145EE"/>
          </w:pPr>
          <w:r>
            <w:t>Education</w:t>
          </w:r>
        </w:p>
      </w:docPartBody>
    </w:docPart>
    <w:docPart>
      <w:docPartPr>
        <w:name w:val="1CC3C4C2F365440B996D48D7857B7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1616-DBB5-454B-8361-4BA14FE60DFD}"/>
      </w:docPartPr>
      <w:docPartBody>
        <w:p w:rsidR="00805F4E" w:rsidRDefault="000568D6" w:rsidP="000568D6">
          <w:pPr>
            <w:pStyle w:val="1CC3C4C2F365440B996D48D7857B7B40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568D6"/>
    <w:rsid w:val="000B562B"/>
    <w:rsid w:val="0027353F"/>
    <w:rsid w:val="00374FAB"/>
    <w:rsid w:val="00374FD6"/>
    <w:rsid w:val="003F0BA5"/>
    <w:rsid w:val="00562146"/>
    <w:rsid w:val="005B0D17"/>
    <w:rsid w:val="00805F4E"/>
    <w:rsid w:val="009655A0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</Template>
  <TotalTime>268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98</cp:revision>
  <dcterms:created xsi:type="dcterms:W3CDTF">2020-02-29T02:12:00Z</dcterms:created>
  <dcterms:modified xsi:type="dcterms:W3CDTF">2020-03-27T23:26:00Z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